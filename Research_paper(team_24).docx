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3DC90" w14:textId="77777777" w:rsidR="00410A8E" w:rsidRDefault="00410A8E" w:rsidP="00906658">
      <w:pPr>
        <w:pStyle w:val="Title"/>
        <w:framePr w:h="1201" w:hRule="exact" w:wrap="notBeside" w:x="1554" w:y="-307"/>
        <w:rPr>
          <w:b/>
        </w:rPr>
      </w:pPr>
      <w:r>
        <w:rPr>
          <w:b/>
        </w:rPr>
        <w:t>MORTALITY PREDICTION:</w:t>
      </w:r>
    </w:p>
    <w:p w14:paraId="5BB8C4E6" w14:textId="784141A6" w:rsidR="00AE6F5A" w:rsidRPr="00533DBF" w:rsidRDefault="00410A8E" w:rsidP="00906658">
      <w:pPr>
        <w:pStyle w:val="Title"/>
        <w:framePr w:h="1201" w:hRule="exact" w:wrap="notBeside" w:x="1554" w:y="-307"/>
        <w:rPr>
          <w:b/>
        </w:rPr>
      </w:pPr>
      <w:r>
        <w:rPr>
          <w:b/>
        </w:rPr>
        <w:t>To Be, Or Not To Be</w:t>
      </w:r>
    </w:p>
    <w:p w14:paraId="53DA4A9C" w14:textId="4660A9C7" w:rsidR="00E97402" w:rsidRDefault="006219A9">
      <w:pPr>
        <w:pStyle w:val="Text"/>
        <w:ind w:firstLine="0"/>
        <w:rPr>
          <w:sz w:val="18"/>
          <w:szCs w:val="18"/>
        </w:rPr>
      </w:pPr>
      <w:r>
        <w:rPr>
          <w:noProof/>
          <w:lang w:bidi="hi-IN"/>
        </w:rPr>
        <mc:AlternateContent>
          <mc:Choice Requires="wps">
            <w:drawing>
              <wp:anchor distT="0" distB="0" distL="114300" distR="114300" simplePos="0" relativeHeight="251659264" behindDoc="0" locked="0" layoutInCell="1" allowOverlap="1" wp14:anchorId="6DACCF93" wp14:editId="790E38EA">
                <wp:simplePos x="0" y="0"/>
                <wp:positionH relativeFrom="margin">
                  <wp:align>left</wp:align>
                </wp:positionH>
                <wp:positionV relativeFrom="paragraph">
                  <wp:posOffset>236220</wp:posOffset>
                </wp:positionV>
                <wp:extent cx="6606540" cy="1822450"/>
                <wp:effectExtent l="0" t="0" r="0" b="6350"/>
                <wp:wrapSquare wrapText="bothSides"/>
                <wp:docPr id="200" name="Text Box 200"/>
                <wp:cNvGraphicFramePr/>
                <a:graphic xmlns:a="http://schemas.openxmlformats.org/drawingml/2006/main">
                  <a:graphicData uri="http://schemas.microsoft.com/office/word/2010/wordprocessingShape">
                    <wps:wsp>
                      <wps:cNvSpPr txBox="1"/>
                      <wps:spPr>
                        <a:xfrm>
                          <a:off x="0" y="0"/>
                          <a:ext cx="6606540" cy="182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43AB4" w14:textId="77777777" w:rsidR="006219A9" w:rsidRPr="006219A9" w:rsidRDefault="006219A9" w:rsidP="006219A9">
                            <w:pPr>
                              <w:autoSpaceDE w:val="0"/>
                              <w:autoSpaceDN w:val="0"/>
                              <w:adjustRightInd w:val="0"/>
                              <w:rPr>
                                <w:color w:val="000000"/>
                                <w:sz w:val="24"/>
                                <w:szCs w:val="24"/>
                                <w:lang w:val="en-IN"/>
                              </w:rPr>
                            </w:pPr>
                          </w:p>
                          <w:p w14:paraId="6A9CF231" w14:textId="1FB8B79B" w:rsidR="006219A9" w:rsidRPr="006219A9" w:rsidRDefault="006219A9" w:rsidP="006219A9">
                            <w:pPr>
                              <w:autoSpaceDE w:val="0"/>
                              <w:autoSpaceDN w:val="0"/>
                              <w:adjustRightInd w:val="0"/>
                              <w:rPr>
                                <w:color w:val="000000"/>
                                <w:lang w:val="en-IN"/>
                              </w:rPr>
                            </w:pPr>
                            <w:r>
                              <w:rPr>
                                <w:color w:val="000000"/>
                                <w:sz w:val="24"/>
                                <w:szCs w:val="24"/>
                                <w:lang w:val="en-IN"/>
                              </w:rPr>
                              <w:tab/>
                            </w:r>
                            <w:r>
                              <w:rPr>
                                <w:color w:val="000000"/>
                                <w:sz w:val="24"/>
                                <w:szCs w:val="24"/>
                                <w:lang w:val="en-IN"/>
                              </w:rPr>
                              <w:tab/>
                              <w:t xml:space="preserve"> </w:t>
                            </w:r>
                            <w:r w:rsidR="00410A8E">
                              <w:rPr>
                                <w:color w:val="000000"/>
                                <w:sz w:val="24"/>
                                <w:szCs w:val="24"/>
                                <w:lang w:val="en-IN"/>
                              </w:rPr>
                              <w:t>Akash Verma</w:t>
                            </w:r>
                            <w:r w:rsidRPr="006219A9">
                              <w:rPr>
                                <w:color w:val="000000"/>
                                <w:lang w:val="en-IN"/>
                              </w:rPr>
                              <w:t xml:space="preserve"> </w:t>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sidR="00410A8E">
                              <w:rPr>
                                <w:color w:val="000000"/>
                                <w:lang w:val="en-IN"/>
                              </w:rPr>
                              <w:tab/>
                              <w:t xml:space="preserve">           </w:t>
                            </w:r>
                            <w:r w:rsidR="00410A8E">
                              <w:rPr>
                                <w:color w:val="000000"/>
                                <w:lang w:val="en-IN"/>
                              </w:rPr>
                              <w:tab/>
                            </w:r>
                            <w:r w:rsidR="00410A8E">
                              <w:rPr>
                                <w:color w:val="000000"/>
                                <w:lang w:val="en-IN"/>
                              </w:rPr>
                              <w:tab/>
                              <w:t xml:space="preserve"> Shreya Goyal</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Pr>
                                <w:color w:val="000000"/>
                                <w:lang w:val="en-IN"/>
                              </w:rPr>
                              <w:tab/>
                            </w:r>
                            <w:r>
                              <w:rPr>
                                <w:color w:val="000000"/>
                                <w:lang w:val="en-IN"/>
                              </w:rPr>
                              <w:tab/>
                            </w:r>
                            <w:r w:rsidR="00410A8E">
                              <w:rPr>
                                <w:color w:val="000000"/>
                                <w:lang w:val="en-IN"/>
                              </w:rPr>
                              <w:t>Shridhar Kumar Thakur</w:t>
                            </w:r>
                          </w:p>
                          <w:p w14:paraId="220423BC" w14:textId="4466FC02" w:rsidR="006219A9" w:rsidRPr="006219A9" w:rsidRDefault="006219A9" w:rsidP="006219A9">
                            <w:pPr>
                              <w:autoSpaceDE w:val="0"/>
                              <w:autoSpaceDN w:val="0"/>
                              <w:adjustRightInd w:val="0"/>
                              <w:rPr>
                                <w:color w:val="000000"/>
                                <w:lang w:val="en-IN"/>
                              </w:rPr>
                            </w:pPr>
                            <w:r>
                              <w:rPr>
                                <w:color w:val="000000"/>
                                <w:lang w:val="en-IN"/>
                              </w:rPr>
                              <w:t>Department o</w:t>
                            </w:r>
                            <w:r w:rsidR="00410A8E">
                              <w:rPr>
                                <w:color w:val="000000"/>
                                <w:lang w:val="en-IN"/>
                              </w:rPr>
                              <w:t>f Computer Science</w:t>
                            </w:r>
                            <w:r w:rsidRPr="006219A9">
                              <w:rPr>
                                <w:color w:val="000000"/>
                                <w:lang w:val="en-IN"/>
                              </w:rPr>
                              <w:t xml:space="preserve"> </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sidRPr="006219A9">
                              <w:rPr>
                                <w:color w:val="000000"/>
                                <w:lang w:val="en-IN"/>
                              </w:rPr>
                              <w:t>Department</w:t>
                            </w:r>
                            <w:r w:rsidR="00037674">
                              <w:rPr>
                                <w:color w:val="000000"/>
                                <w:lang w:val="en-IN"/>
                              </w:rPr>
                              <w:t xml:space="preserve"> </w:t>
                            </w:r>
                            <w:r w:rsidR="00410A8E">
                              <w:rPr>
                                <w:color w:val="000000"/>
                                <w:lang w:val="en-IN"/>
                              </w:rPr>
                              <w:t>of Computer Science</w:t>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Pr>
                                <w:color w:val="000000"/>
                                <w:lang w:val="en-IN"/>
                              </w:rPr>
                              <w:t>Department o</w:t>
                            </w:r>
                            <w:r w:rsidRPr="006219A9">
                              <w:rPr>
                                <w:color w:val="000000"/>
                                <w:lang w:val="en-IN"/>
                              </w:rPr>
                              <w:t xml:space="preserve">f </w:t>
                            </w:r>
                            <w:r w:rsidR="00410A8E">
                              <w:rPr>
                                <w:color w:val="000000"/>
                                <w:lang w:val="en-IN"/>
                              </w:rPr>
                              <w:t>Computer Science</w:t>
                            </w:r>
                          </w:p>
                          <w:p w14:paraId="13DBA649" w14:textId="57733556" w:rsidR="006219A9" w:rsidRPr="006219A9" w:rsidRDefault="00410A8E" w:rsidP="006219A9">
                            <w:pPr>
                              <w:autoSpaceDE w:val="0"/>
                              <w:autoSpaceDN w:val="0"/>
                              <w:adjustRightInd w:val="0"/>
                              <w:rPr>
                                <w:color w:val="000000"/>
                                <w:lang w:val="en-IN"/>
                              </w:rPr>
                            </w:pPr>
                            <w:r>
                              <w:rPr>
                                <w:color w:val="000000"/>
                                <w:lang w:val="en-IN"/>
                              </w:rPr>
                              <w:t xml:space="preserve">  Bhilai Institute Of Technology</w:t>
                            </w:r>
                            <w:r w:rsidR="006219A9" w:rsidRPr="006219A9">
                              <w:rPr>
                                <w:color w:val="000000"/>
                                <w:lang w:val="en-IN"/>
                              </w:rPr>
                              <w:t xml:space="preserve"> </w:t>
                            </w:r>
                            <w:r>
                              <w:rPr>
                                <w:color w:val="000000"/>
                                <w:lang w:val="en-IN"/>
                              </w:rPr>
                              <w:tab/>
                            </w:r>
                            <w:r>
                              <w:rPr>
                                <w:color w:val="000000"/>
                                <w:lang w:val="en-IN"/>
                              </w:rPr>
                              <w:tab/>
                            </w:r>
                            <w:r>
                              <w:rPr>
                                <w:color w:val="000000"/>
                                <w:lang w:val="en-IN"/>
                              </w:rPr>
                              <w:tab/>
                              <w:t xml:space="preserve">  </w:t>
                            </w:r>
                            <w:r>
                              <w:rPr>
                                <w:color w:val="000000"/>
                                <w:lang w:val="en-IN"/>
                              </w:rPr>
                              <w:tab/>
                              <w:t xml:space="preserve">    </w:t>
                            </w:r>
                            <w:r>
                              <w:rPr>
                                <w:color w:val="000000"/>
                                <w:lang w:val="en-IN"/>
                              </w:rPr>
                              <w:tab/>
                              <w:t xml:space="preserve">     </w:t>
                            </w:r>
                            <w:r w:rsidR="00196FFB">
                              <w:rPr>
                                <w:color w:val="000000"/>
                                <w:lang w:val="en-IN"/>
                              </w:rPr>
                              <w:t>National Institute o</w:t>
                            </w:r>
                            <w:r w:rsidR="006219A9" w:rsidRPr="006219A9">
                              <w:rPr>
                                <w:color w:val="000000"/>
                                <w:lang w:val="en-IN"/>
                              </w:rPr>
                              <w:t xml:space="preserve">f Technology </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sidRPr="006219A9">
                              <w:rPr>
                                <w:color w:val="000000"/>
                                <w:lang w:val="en-IN"/>
                              </w:rPr>
                              <w:t>Galgotias University</w:t>
                            </w:r>
                          </w:p>
                          <w:p w14:paraId="6C8700D4" w14:textId="3A2791EB" w:rsidR="006219A9" w:rsidRPr="006219A9" w:rsidRDefault="006219A9" w:rsidP="006219A9">
                            <w:pPr>
                              <w:autoSpaceDE w:val="0"/>
                              <w:autoSpaceDN w:val="0"/>
                              <w:adjustRightInd w:val="0"/>
                              <w:rPr>
                                <w:color w:val="000000"/>
                                <w:lang w:val="en-IN"/>
                              </w:rPr>
                            </w:pPr>
                            <w:r>
                              <w:rPr>
                                <w:color w:val="000000"/>
                                <w:lang w:val="en-IN"/>
                              </w:rPr>
                              <w:tab/>
                            </w:r>
                            <w:r>
                              <w:rPr>
                                <w:color w:val="000000"/>
                                <w:lang w:val="en-IN"/>
                              </w:rPr>
                              <w:tab/>
                            </w:r>
                            <w:r>
                              <w:rPr>
                                <w:color w:val="000000"/>
                                <w:lang w:val="en-IN"/>
                              </w:rPr>
                              <w:tab/>
                            </w:r>
                            <w:r>
                              <w:rPr>
                                <w:color w:val="000000"/>
                                <w:lang w:val="en-IN"/>
                              </w:rPr>
                              <w:tab/>
                            </w:r>
                            <w:r w:rsidR="00410A8E">
                              <w:rPr>
                                <w:color w:val="000000"/>
                                <w:lang w:val="en-IN"/>
                              </w:rPr>
                              <w:t>Durg</w:t>
                            </w:r>
                            <w:r w:rsidRPr="006219A9">
                              <w:rPr>
                                <w:color w:val="000000"/>
                                <w:lang w:val="en-IN"/>
                              </w:rPr>
                              <w:t xml:space="preserve"> </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sidR="00410A8E">
                              <w:rPr>
                                <w:color w:val="000000"/>
                                <w:lang w:val="en-IN"/>
                              </w:rPr>
                              <w:t xml:space="preserve">   </w:t>
                            </w:r>
                            <w:r>
                              <w:rPr>
                                <w:color w:val="000000"/>
                                <w:lang w:val="en-IN"/>
                              </w:rPr>
                              <w:tab/>
                            </w:r>
                            <w:r>
                              <w:rPr>
                                <w:color w:val="000000"/>
                                <w:lang w:val="en-IN"/>
                              </w:rPr>
                              <w:tab/>
                            </w:r>
                            <w:r w:rsidR="00410A8E">
                              <w:rPr>
                                <w:color w:val="000000"/>
                                <w:lang w:val="en-IN"/>
                              </w:rPr>
                              <w:tab/>
                            </w:r>
                            <w:r w:rsidR="00410A8E">
                              <w:rPr>
                                <w:color w:val="000000"/>
                                <w:lang w:val="en-IN"/>
                              </w:rPr>
                              <w:tab/>
                              <w:t xml:space="preserve">       Jalandhar</w:t>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Pr="006219A9">
                              <w:rPr>
                                <w:color w:val="000000"/>
                                <w:lang w:val="en-IN"/>
                              </w:rPr>
                              <w:t xml:space="preserve"> </w:t>
                            </w:r>
                            <w:r w:rsidR="00410A8E">
                              <w:rPr>
                                <w:color w:val="000000"/>
                                <w:lang w:val="en-IN"/>
                              </w:rPr>
                              <w:t xml:space="preserve">   Greater Noida</w:t>
                            </w:r>
                          </w:p>
                          <w:p w14:paraId="1237BBB5" w14:textId="1B15B7C5" w:rsidR="006219A9" w:rsidRPr="006219A9" w:rsidRDefault="00196FFB" w:rsidP="006219A9">
                            <w:pPr>
                              <w:autoSpaceDE w:val="0"/>
                              <w:autoSpaceDN w:val="0"/>
                              <w:adjustRightInd w:val="0"/>
                              <w:rPr>
                                <w:color w:val="000000"/>
                                <w:lang w:val="en-IN"/>
                              </w:rPr>
                            </w:pPr>
                            <w:r>
                              <w:rPr>
                                <w:color w:val="000000"/>
                                <w:lang w:val="en-IN"/>
                              </w:rPr>
                              <w:t xml:space="preserve">  </w:t>
                            </w:r>
                            <w:r w:rsidR="00410A8E">
                              <w:rPr>
                                <w:color w:val="000000"/>
                                <w:lang w:val="en-IN"/>
                              </w:rPr>
                              <w:t>akashverma.av98</w:t>
                            </w:r>
                            <w:r w:rsidR="006219A9" w:rsidRPr="006219A9">
                              <w:rPr>
                                <w:color w:val="000000"/>
                                <w:lang w:val="en-IN"/>
                              </w:rPr>
                              <w:t xml:space="preserve">@gmail.com </w:t>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410A8E">
                              <w:rPr>
                                <w:color w:val="000000"/>
                                <w:lang w:val="en-IN"/>
                              </w:rPr>
                              <w:t>shreyag.2199</w:t>
                            </w:r>
                            <w:r w:rsidR="006219A9" w:rsidRPr="006219A9">
                              <w:rPr>
                                <w:color w:val="000000"/>
                                <w:lang w:val="en-IN"/>
                              </w:rPr>
                              <w:t>@gmail.com</w:t>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sidRPr="006219A9">
                              <w:rPr>
                                <w:color w:val="000000"/>
                                <w:lang w:val="en-IN"/>
                              </w:rPr>
                              <w:t xml:space="preserve"> </w:t>
                            </w:r>
                            <w:r w:rsidR="00410A8E">
                              <w:rPr>
                                <w:color w:val="000000"/>
                                <w:lang w:val="en-IN"/>
                              </w:rPr>
                              <w:t>thakur.sridhar1</w:t>
                            </w:r>
                            <w:r w:rsidR="006219A9" w:rsidRPr="006219A9">
                              <w:rPr>
                                <w:color w:val="000000"/>
                                <w:lang w:val="en-IN"/>
                              </w:rPr>
                              <w:t xml:space="preserve">@gmail.com </w:t>
                            </w:r>
                          </w:p>
                          <w:p w14:paraId="7F28B770" w14:textId="782FB779" w:rsidR="006219A9" w:rsidRPr="006219A9" w:rsidRDefault="006219A9" w:rsidP="006219A9">
                            <w:pPr>
                              <w:autoSpaceDE w:val="0"/>
                              <w:autoSpaceDN w:val="0"/>
                              <w:adjustRightInd w:val="0"/>
                              <w:rPr>
                                <w:color w:val="000000"/>
                                <w:lang w:val="en-IN"/>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sidR="00410A8E">
                              <w:rPr>
                                <w:color w:val="000000"/>
                                <w:lang w:val="en-IN"/>
                              </w:rPr>
                              <w:t>Archit Gupta</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sidR="00404BC5">
                              <w:rPr>
                                <w:color w:val="000000"/>
                                <w:lang w:val="en-IN"/>
                              </w:rPr>
                              <w:t xml:space="preserve">      </w:t>
                            </w:r>
                            <w:r w:rsidRPr="006219A9">
                              <w:rPr>
                                <w:color w:val="000000"/>
                                <w:lang w:val="en-IN"/>
                              </w:rPr>
                              <w:t xml:space="preserve">Indrajeet Gupta </w:t>
                            </w:r>
                          </w:p>
                          <w:p w14:paraId="581235BA" w14:textId="25CE1597" w:rsidR="006219A9" w:rsidRPr="006219A9" w:rsidRDefault="006219A9" w:rsidP="006219A9">
                            <w:pPr>
                              <w:autoSpaceDE w:val="0"/>
                              <w:autoSpaceDN w:val="0"/>
                              <w:adjustRightInd w:val="0"/>
                              <w:rPr>
                                <w:color w:val="000000"/>
                                <w:lang w:val="en-IN"/>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Pr>
                                <w:color w:val="000000"/>
                                <w:lang w:val="en-IN"/>
                              </w:rPr>
                              <w:tab/>
                            </w:r>
                            <w:r w:rsidRPr="006219A9">
                              <w:rPr>
                                <w:color w:val="000000"/>
                                <w:lang w:val="en-IN"/>
                              </w:rPr>
                              <w:t xml:space="preserve">CSE Department </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Department o</w:t>
                            </w:r>
                            <w:r w:rsidRPr="006219A9">
                              <w:rPr>
                                <w:color w:val="000000"/>
                                <w:lang w:val="en-IN"/>
                              </w:rPr>
                              <w:t xml:space="preserve">f Computer Science </w:t>
                            </w:r>
                          </w:p>
                          <w:p w14:paraId="4DA40C18" w14:textId="2215ED64" w:rsidR="006219A9" w:rsidRPr="006219A9" w:rsidRDefault="00410A8E" w:rsidP="006219A9">
                            <w:pPr>
                              <w:autoSpaceDE w:val="0"/>
                              <w:autoSpaceDN w:val="0"/>
                              <w:adjustRightInd w:val="0"/>
                              <w:rPr>
                                <w:color w:val="000000"/>
                                <w:lang w:val="en-IN"/>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r w:rsidR="006219A9">
                              <w:rPr>
                                <w:color w:val="000000"/>
                                <w:lang w:val="en-IN"/>
                              </w:rPr>
                              <w:tab/>
                            </w:r>
                            <w:r>
                              <w:rPr>
                                <w:color w:val="000000"/>
                                <w:lang w:val="en-IN"/>
                              </w:rPr>
                              <w:t>ABES Engineering College,Ghaziabad</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sidR="006219A9" w:rsidRPr="006219A9">
                              <w:rPr>
                                <w:color w:val="000000"/>
                                <w:lang w:val="en-IN"/>
                              </w:rPr>
                              <w:t xml:space="preserve"> Bennett University </w:t>
                            </w:r>
                          </w:p>
                          <w:p w14:paraId="161AA263" w14:textId="13F730AE" w:rsidR="006219A9" w:rsidRDefault="006219A9" w:rsidP="006219A9">
                            <w:pPr>
                              <w:rPr>
                                <w:caps/>
                                <w:color w:val="5B9BD5" w:themeColor="accent1"/>
                                <w:sz w:val="26"/>
                                <w:szCs w:val="26"/>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sidR="00410A8E">
                              <w:rPr>
                                <w:color w:val="000000"/>
                                <w:lang w:val="en-IN"/>
                              </w:rPr>
                              <w:t>architg380</w:t>
                            </w:r>
                            <w:r w:rsidRPr="006219A9">
                              <w:rPr>
                                <w:color w:val="000000"/>
                                <w:lang w:val="en-IN"/>
                              </w:rPr>
                              <w:t>@gmail.com</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sidR="00196FFB">
                              <w:rPr>
                                <w:color w:val="000000"/>
                                <w:lang w:val="en-IN"/>
                              </w:rPr>
                              <w:t xml:space="preserve"> </w:t>
                            </w:r>
                            <w:r w:rsidRPr="006219A9">
                              <w:rPr>
                                <w:color w:val="000000"/>
                                <w:lang w:val="en-IN"/>
                              </w:rPr>
                              <w:t xml:space="preserve"> </w:t>
                            </w:r>
                            <w:r w:rsidRPr="00533DBF">
                              <w:rPr>
                                <w:color w:val="000000"/>
                                <w:lang w:val="en-IN"/>
                              </w:rPr>
                              <w:t>indrajeet.gupta@bennett.edu.in</w:t>
                            </w:r>
                            <w:r w:rsidRPr="006219A9">
                              <w:rPr>
                                <w:rFonts w:ascii="Arial" w:hAnsi="Arial" w:cs="Arial"/>
                                <w:color w:val="000000"/>
                                <w:sz w:val="19"/>
                                <w:szCs w:val="19"/>
                                <w:lang w:val="en-IN"/>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0" o:spid="_x0000_s1026" type="#_x0000_t202" style="position:absolute;left:0;text-align:left;margin-left:0;margin-top:18.6pt;width:520.2pt;height:14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" filled="f" stroked="f" strokeweight=".5pt">
                <v:textbox inset=",7.2pt,,0">
                  <w:txbxContent>
                    <w:p w14:paraId="6D943AB4" w14:textId="77777777" w:rsidR="006219A9" w:rsidRPr="006219A9" w:rsidRDefault="006219A9" w:rsidP="006219A9">
                      <w:pPr>
                        <w:autoSpaceDE w:val="0"/>
                        <w:autoSpaceDN w:val="0"/>
                        <w:adjustRightInd w:val="0"/>
                        <w:rPr>
                          <w:color w:val="000000"/>
                          <w:sz w:val="24"/>
                          <w:szCs w:val="24"/>
                          <w:lang w:val="en-IN"/>
                        </w:rPr>
                      </w:pPr>
                    </w:p>
                    <w:p w14:paraId="6A9CF231" w14:textId="1FB8B79B" w:rsidR="006219A9" w:rsidRPr="006219A9" w:rsidRDefault="006219A9" w:rsidP="006219A9">
                      <w:pPr>
                        <w:autoSpaceDE w:val="0"/>
                        <w:autoSpaceDN w:val="0"/>
                        <w:adjustRightInd w:val="0"/>
                        <w:rPr>
                          <w:color w:val="000000"/>
                          <w:lang w:val="en-IN"/>
                        </w:rPr>
                      </w:pPr>
                      <w:r>
                        <w:rPr>
                          <w:color w:val="000000"/>
                          <w:sz w:val="24"/>
                          <w:szCs w:val="24"/>
                          <w:lang w:val="en-IN"/>
                        </w:rPr>
                        <w:tab/>
                      </w:r>
                      <w:r>
                        <w:rPr>
                          <w:color w:val="000000"/>
                          <w:sz w:val="24"/>
                          <w:szCs w:val="24"/>
                          <w:lang w:val="en-IN"/>
                        </w:rPr>
                        <w:tab/>
                        <w:t xml:space="preserve"> </w:t>
                      </w:r>
                      <w:r w:rsidR="00410A8E">
                        <w:rPr>
                          <w:color w:val="000000"/>
                          <w:sz w:val="24"/>
                          <w:szCs w:val="24"/>
                          <w:lang w:val="en-IN"/>
                        </w:rPr>
                        <w:t>Akash Verma</w:t>
                      </w:r>
                      <w:r w:rsidRPr="006219A9">
                        <w:rPr>
                          <w:color w:val="000000"/>
                          <w:lang w:val="en-IN"/>
                        </w:rPr>
                        <w:t xml:space="preserve"> </w:t>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sidR="00410A8E">
                        <w:rPr>
                          <w:color w:val="000000"/>
                          <w:lang w:val="en-IN"/>
                        </w:rPr>
                        <w:tab/>
                        <w:t xml:space="preserve">           </w:t>
                      </w:r>
                      <w:r w:rsidR="00410A8E">
                        <w:rPr>
                          <w:color w:val="000000"/>
                          <w:lang w:val="en-IN"/>
                        </w:rPr>
                        <w:tab/>
                      </w:r>
                      <w:r w:rsidR="00410A8E">
                        <w:rPr>
                          <w:color w:val="000000"/>
                          <w:lang w:val="en-IN"/>
                        </w:rPr>
                        <w:tab/>
                        <w:t xml:space="preserve"> Shreya Goyal</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Pr>
                          <w:color w:val="000000"/>
                          <w:lang w:val="en-IN"/>
                        </w:rPr>
                        <w:tab/>
                      </w:r>
                      <w:r>
                        <w:rPr>
                          <w:color w:val="000000"/>
                          <w:lang w:val="en-IN"/>
                        </w:rPr>
                        <w:tab/>
                      </w:r>
                      <w:r w:rsidR="00410A8E">
                        <w:rPr>
                          <w:color w:val="000000"/>
                          <w:lang w:val="en-IN"/>
                        </w:rPr>
                        <w:t>Shridhar Kumar Thakur</w:t>
                      </w:r>
                    </w:p>
                    <w:p w14:paraId="220423BC" w14:textId="4466FC02" w:rsidR="006219A9" w:rsidRPr="006219A9" w:rsidRDefault="006219A9" w:rsidP="006219A9">
                      <w:pPr>
                        <w:autoSpaceDE w:val="0"/>
                        <w:autoSpaceDN w:val="0"/>
                        <w:adjustRightInd w:val="0"/>
                        <w:rPr>
                          <w:color w:val="000000"/>
                          <w:lang w:val="en-IN"/>
                        </w:rPr>
                      </w:pPr>
                      <w:r>
                        <w:rPr>
                          <w:color w:val="000000"/>
                          <w:lang w:val="en-IN"/>
                        </w:rPr>
                        <w:t>Department o</w:t>
                      </w:r>
                      <w:r w:rsidR="00410A8E">
                        <w:rPr>
                          <w:color w:val="000000"/>
                          <w:lang w:val="en-IN"/>
                        </w:rPr>
                        <w:t>f Computer Science</w:t>
                      </w:r>
                      <w:r w:rsidRPr="006219A9">
                        <w:rPr>
                          <w:color w:val="000000"/>
                          <w:lang w:val="en-IN"/>
                        </w:rPr>
                        <w:t xml:space="preserve"> </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sidRPr="006219A9">
                        <w:rPr>
                          <w:color w:val="000000"/>
                          <w:lang w:val="en-IN"/>
                        </w:rPr>
                        <w:t>Department</w:t>
                      </w:r>
                      <w:r w:rsidR="00037674">
                        <w:rPr>
                          <w:color w:val="000000"/>
                          <w:lang w:val="en-IN"/>
                        </w:rPr>
                        <w:t xml:space="preserve"> </w:t>
                      </w:r>
                      <w:r w:rsidR="00410A8E">
                        <w:rPr>
                          <w:color w:val="000000"/>
                          <w:lang w:val="en-IN"/>
                        </w:rPr>
                        <w:t>of Computer Science</w:t>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sidR="00410A8E">
                        <w:rPr>
                          <w:color w:val="000000"/>
                          <w:lang w:val="en-IN"/>
                        </w:rPr>
                        <w:tab/>
                      </w:r>
                      <w:r>
                        <w:rPr>
                          <w:color w:val="000000"/>
                          <w:lang w:val="en-IN"/>
                        </w:rPr>
                        <w:t>Department o</w:t>
                      </w:r>
                      <w:r w:rsidRPr="006219A9">
                        <w:rPr>
                          <w:color w:val="000000"/>
                          <w:lang w:val="en-IN"/>
                        </w:rPr>
                        <w:t xml:space="preserve">f </w:t>
                      </w:r>
                      <w:r w:rsidR="00410A8E">
                        <w:rPr>
                          <w:color w:val="000000"/>
                          <w:lang w:val="en-IN"/>
                        </w:rPr>
                        <w:t>Computer Science</w:t>
                      </w:r>
                    </w:p>
                    <w:p w14:paraId="13DBA649" w14:textId="57733556" w:rsidR="006219A9" w:rsidRPr="006219A9" w:rsidRDefault="00410A8E" w:rsidP="006219A9">
                      <w:pPr>
                        <w:autoSpaceDE w:val="0"/>
                        <w:autoSpaceDN w:val="0"/>
                        <w:adjustRightInd w:val="0"/>
                        <w:rPr>
                          <w:color w:val="000000"/>
                          <w:lang w:val="en-IN"/>
                        </w:rPr>
                      </w:pPr>
                      <w:r>
                        <w:rPr>
                          <w:color w:val="000000"/>
                          <w:lang w:val="en-IN"/>
                        </w:rPr>
                        <w:t xml:space="preserve">  Bhilai Institute Of Technology</w:t>
                      </w:r>
                      <w:r w:rsidR="006219A9" w:rsidRPr="006219A9">
                        <w:rPr>
                          <w:color w:val="000000"/>
                          <w:lang w:val="en-IN"/>
                        </w:rPr>
                        <w:t xml:space="preserve"> </w:t>
                      </w:r>
                      <w:r>
                        <w:rPr>
                          <w:color w:val="000000"/>
                          <w:lang w:val="en-IN"/>
                        </w:rPr>
                        <w:tab/>
                      </w:r>
                      <w:r>
                        <w:rPr>
                          <w:color w:val="000000"/>
                          <w:lang w:val="en-IN"/>
                        </w:rPr>
                        <w:tab/>
                      </w:r>
                      <w:r>
                        <w:rPr>
                          <w:color w:val="000000"/>
                          <w:lang w:val="en-IN"/>
                        </w:rPr>
                        <w:tab/>
                        <w:t xml:space="preserve">  </w:t>
                      </w:r>
                      <w:r>
                        <w:rPr>
                          <w:color w:val="000000"/>
                          <w:lang w:val="en-IN"/>
                        </w:rPr>
                        <w:tab/>
                        <w:t xml:space="preserve">    </w:t>
                      </w:r>
                      <w:r>
                        <w:rPr>
                          <w:color w:val="000000"/>
                          <w:lang w:val="en-IN"/>
                        </w:rPr>
                        <w:tab/>
                        <w:t xml:space="preserve">     </w:t>
                      </w:r>
                      <w:r w:rsidR="00196FFB">
                        <w:rPr>
                          <w:color w:val="000000"/>
                          <w:lang w:val="en-IN"/>
                        </w:rPr>
                        <w:t>National Institute o</w:t>
                      </w:r>
                      <w:r w:rsidR="006219A9" w:rsidRPr="006219A9">
                        <w:rPr>
                          <w:color w:val="000000"/>
                          <w:lang w:val="en-IN"/>
                        </w:rPr>
                        <w:t xml:space="preserve">f Technology </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sidRPr="006219A9">
                        <w:rPr>
                          <w:color w:val="000000"/>
                          <w:lang w:val="en-IN"/>
                        </w:rPr>
                        <w:t>Galgotias University</w:t>
                      </w:r>
                    </w:p>
                    <w:p w14:paraId="6C8700D4" w14:textId="3A2791EB" w:rsidR="006219A9" w:rsidRPr="006219A9" w:rsidRDefault="006219A9" w:rsidP="006219A9">
                      <w:pPr>
                        <w:autoSpaceDE w:val="0"/>
                        <w:autoSpaceDN w:val="0"/>
                        <w:adjustRightInd w:val="0"/>
                        <w:rPr>
                          <w:color w:val="000000"/>
                          <w:lang w:val="en-IN"/>
                        </w:rPr>
                      </w:pPr>
                      <w:r>
                        <w:rPr>
                          <w:color w:val="000000"/>
                          <w:lang w:val="en-IN"/>
                        </w:rPr>
                        <w:tab/>
                      </w:r>
                      <w:r>
                        <w:rPr>
                          <w:color w:val="000000"/>
                          <w:lang w:val="en-IN"/>
                        </w:rPr>
                        <w:tab/>
                      </w:r>
                      <w:r>
                        <w:rPr>
                          <w:color w:val="000000"/>
                          <w:lang w:val="en-IN"/>
                        </w:rPr>
                        <w:tab/>
                      </w:r>
                      <w:r>
                        <w:rPr>
                          <w:color w:val="000000"/>
                          <w:lang w:val="en-IN"/>
                        </w:rPr>
                        <w:tab/>
                      </w:r>
                      <w:r w:rsidR="00410A8E">
                        <w:rPr>
                          <w:color w:val="000000"/>
                          <w:lang w:val="en-IN"/>
                        </w:rPr>
                        <w:t>Durg</w:t>
                      </w:r>
                      <w:r w:rsidRPr="006219A9">
                        <w:rPr>
                          <w:color w:val="000000"/>
                          <w:lang w:val="en-IN"/>
                        </w:rPr>
                        <w:t xml:space="preserve"> </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sidR="00410A8E">
                        <w:rPr>
                          <w:color w:val="000000"/>
                          <w:lang w:val="en-IN"/>
                        </w:rPr>
                        <w:t xml:space="preserve">   </w:t>
                      </w:r>
                      <w:r>
                        <w:rPr>
                          <w:color w:val="000000"/>
                          <w:lang w:val="en-IN"/>
                        </w:rPr>
                        <w:tab/>
                      </w:r>
                      <w:r>
                        <w:rPr>
                          <w:color w:val="000000"/>
                          <w:lang w:val="en-IN"/>
                        </w:rPr>
                        <w:tab/>
                      </w:r>
                      <w:r w:rsidR="00410A8E">
                        <w:rPr>
                          <w:color w:val="000000"/>
                          <w:lang w:val="en-IN"/>
                        </w:rPr>
                        <w:tab/>
                      </w:r>
                      <w:r w:rsidR="00410A8E">
                        <w:rPr>
                          <w:color w:val="000000"/>
                          <w:lang w:val="en-IN"/>
                        </w:rPr>
                        <w:tab/>
                        <w:t xml:space="preserve">       Jalandhar</w:t>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00533DBF">
                        <w:rPr>
                          <w:color w:val="000000"/>
                          <w:lang w:val="en-IN"/>
                        </w:rPr>
                        <w:tab/>
                      </w:r>
                      <w:r w:rsidRPr="006219A9">
                        <w:rPr>
                          <w:color w:val="000000"/>
                          <w:lang w:val="en-IN"/>
                        </w:rPr>
                        <w:t xml:space="preserve"> </w:t>
                      </w:r>
                      <w:r w:rsidR="00410A8E">
                        <w:rPr>
                          <w:color w:val="000000"/>
                          <w:lang w:val="en-IN"/>
                        </w:rPr>
                        <w:t xml:space="preserve">   Greater Noida</w:t>
                      </w:r>
                    </w:p>
                    <w:p w14:paraId="1237BBB5" w14:textId="1B15B7C5" w:rsidR="006219A9" w:rsidRPr="006219A9" w:rsidRDefault="00196FFB" w:rsidP="006219A9">
                      <w:pPr>
                        <w:autoSpaceDE w:val="0"/>
                        <w:autoSpaceDN w:val="0"/>
                        <w:adjustRightInd w:val="0"/>
                        <w:rPr>
                          <w:color w:val="000000"/>
                          <w:lang w:val="en-IN"/>
                        </w:rPr>
                      </w:pPr>
                      <w:r>
                        <w:rPr>
                          <w:color w:val="000000"/>
                          <w:lang w:val="en-IN"/>
                        </w:rPr>
                        <w:t xml:space="preserve">  </w:t>
                      </w:r>
                      <w:r w:rsidR="00410A8E">
                        <w:rPr>
                          <w:color w:val="000000"/>
                          <w:lang w:val="en-IN"/>
                        </w:rPr>
                        <w:t>akashverma.av98</w:t>
                      </w:r>
                      <w:r w:rsidR="006219A9" w:rsidRPr="006219A9">
                        <w:rPr>
                          <w:color w:val="000000"/>
                          <w:lang w:val="en-IN"/>
                        </w:rPr>
                        <w:t xml:space="preserve">@gmail.com </w:t>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410A8E">
                        <w:rPr>
                          <w:color w:val="000000"/>
                          <w:lang w:val="en-IN"/>
                        </w:rPr>
                        <w:t>shreyag.2199</w:t>
                      </w:r>
                      <w:r w:rsidR="006219A9" w:rsidRPr="006219A9">
                        <w:rPr>
                          <w:color w:val="000000"/>
                          <w:lang w:val="en-IN"/>
                        </w:rPr>
                        <w:t>@gmail.com</w:t>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Pr>
                          <w:color w:val="000000"/>
                          <w:lang w:val="en-IN"/>
                        </w:rPr>
                        <w:tab/>
                      </w:r>
                      <w:r w:rsidR="006219A9" w:rsidRPr="006219A9">
                        <w:rPr>
                          <w:color w:val="000000"/>
                          <w:lang w:val="en-IN"/>
                        </w:rPr>
                        <w:t xml:space="preserve"> </w:t>
                      </w:r>
                      <w:r w:rsidR="00410A8E">
                        <w:rPr>
                          <w:color w:val="000000"/>
                          <w:lang w:val="en-IN"/>
                        </w:rPr>
                        <w:t>thakur.sridhar1</w:t>
                      </w:r>
                      <w:r w:rsidR="006219A9" w:rsidRPr="006219A9">
                        <w:rPr>
                          <w:color w:val="000000"/>
                          <w:lang w:val="en-IN"/>
                        </w:rPr>
                        <w:t xml:space="preserve">@gmail.com </w:t>
                      </w:r>
                    </w:p>
                    <w:p w14:paraId="7F28B770" w14:textId="782FB779" w:rsidR="006219A9" w:rsidRPr="006219A9" w:rsidRDefault="006219A9" w:rsidP="006219A9">
                      <w:pPr>
                        <w:autoSpaceDE w:val="0"/>
                        <w:autoSpaceDN w:val="0"/>
                        <w:adjustRightInd w:val="0"/>
                        <w:rPr>
                          <w:color w:val="000000"/>
                          <w:lang w:val="en-IN"/>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sidR="00410A8E">
                        <w:rPr>
                          <w:color w:val="000000"/>
                          <w:lang w:val="en-IN"/>
                        </w:rPr>
                        <w:t>Archit Gupta</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sidR="00404BC5">
                        <w:rPr>
                          <w:color w:val="000000"/>
                          <w:lang w:val="en-IN"/>
                        </w:rPr>
                        <w:t xml:space="preserve">      </w:t>
                      </w:r>
                      <w:bookmarkStart w:id="1" w:name="_GoBack"/>
                      <w:bookmarkEnd w:id="1"/>
                      <w:r w:rsidRPr="006219A9">
                        <w:rPr>
                          <w:color w:val="000000"/>
                          <w:lang w:val="en-IN"/>
                        </w:rPr>
                        <w:t xml:space="preserve">Indrajeet Gupta </w:t>
                      </w:r>
                    </w:p>
                    <w:p w14:paraId="581235BA" w14:textId="25CE1597" w:rsidR="006219A9" w:rsidRPr="006219A9" w:rsidRDefault="006219A9" w:rsidP="006219A9">
                      <w:pPr>
                        <w:autoSpaceDE w:val="0"/>
                        <w:autoSpaceDN w:val="0"/>
                        <w:adjustRightInd w:val="0"/>
                        <w:rPr>
                          <w:color w:val="000000"/>
                          <w:lang w:val="en-IN"/>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Pr>
                          <w:color w:val="000000"/>
                          <w:lang w:val="en-IN"/>
                        </w:rPr>
                        <w:tab/>
                      </w:r>
                      <w:r w:rsidRPr="006219A9">
                        <w:rPr>
                          <w:color w:val="000000"/>
                          <w:lang w:val="en-IN"/>
                        </w:rPr>
                        <w:t xml:space="preserve">CSE Department </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Department o</w:t>
                      </w:r>
                      <w:r w:rsidRPr="006219A9">
                        <w:rPr>
                          <w:color w:val="000000"/>
                          <w:lang w:val="en-IN"/>
                        </w:rPr>
                        <w:t xml:space="preserve">f Computer Science </w:t>
                      </w:r>
                    </w:p>
                    <w:p w14:paraId="4DA40C18" w14:textId="2215ED64" w:rsidR="006219A9" w:rsidRPr="006219A9" w:rsidRDefault="00410A8E" w:rsidP="006219A9">
                      <w:pPr>
                        <w:autoSpaceDE w:val="0"/>
                        <w:autoSpaceDN w:val="0"/>
                        <w:adjustRightInd w:val="0"/>
                        <w:rPr>
                          <w:color w:val="000000"/>
                          <w:lang w:val="en-IN"/>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r w:rsidR="006219A9">
                        <w:rPr>
                          <w:color w:val="000000"/>
                          <w:lang w:val="en-IN"/>
                        </w:rPr>
                        <w:tab/>
                      </w:r>
                      <w:r>
                        <w:rPr>
                          <w:color w:val="000000"/>
                          <w:lang w:val="en-IN"/>
                        </w:rPr>
                        <w:t>ABES Engineering College,Ghaziabad</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sidR="006219A9" w:rsidRPr="006219A9">
                        <w:rPr>
                          <w:color w:val="000000"/>
                          <w:lang w:val="en-IN"/>
                        </w:rPr>
                        <w:t xml:space="preserve"> Bennett University </w:t>
                      </w:r>
                    </w:p>
                    <w:p w14:paraId="161AA263" w14:textId="13F730AE" w:rsidR="006219A9" w:rsidRDefault="006219A9" w:rsidP="006219A9">
                      <w:pPr>
                        <w:rPr>
                          <w:caps/>
                          <w:color w:val="5B9BD5" w:themeColor="accent1"/>
                          <w:sz w:val="26"/>
                          <w:szCs w:val="26"/>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t xml:space="preserve"> </w:t>
                      </w:r>
                      <w:r w:rsidR="00410A8E">
                        <w:rPr>
                          <w:color w:val="000000"/>
                          <w:lang w:val="en-IN"/>
                        </w:rPr>
                        <w:t>architg380</w:t>
                      </w:r>
                      <w:r w:rsidRPr="006219A9">
                        <w:rPr>
                          <w:color w:val="000000"/>
                          <w:lang w:val="en-IN"/>
                        </w:rPr>
                        <w:t>@gmail.com</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sidR="00196FFB">
                        <w:rPr>
                          <w:color w:val="000000"/>
                          <w:lang w:val="en-IN"/>
                        </w:rPr>
                        <w:t xml:space="preserve"> </w:t>
                      </w:r>
                      <w:r w:rsidRPr="006219A9">
                        <w:rPr>
                          <w:color w:val="000000"/>
                          <w:lang w:val="en-IN"/>
                        </w:rPr>
                        <w:t xml:space="preserve"> </w:t>
                      </w:r>
                      <w:r w:rsidRPr="00533DBF">
                        <w:rPr>
                          <w:color w:val="000000"/>
                          <w:lang w:val="en-IN"/>
                        </w:rPr>
                        <w:t>indrajeet.gupta@bennett.edu.in</w:t>
                      </w:r>
                      <w:r w:rsidRPr="006219A9">
                        <w:rPr>
                          <w:rFonts w:ascii="Arial" w:hAnsi="Arial" w:cs="Arial"/>
                          <w:color w:val="000000"/>
                          <w:sz w:val="19"/>
                          <w:szCs w:val="19"/>
                          <w:lang w:val="en-IN"/>
                        </w:rPr>
                        <w:t xml:space="preserve"> </w:t>
                      </w:r>
                    </w:p>
                  </w:txbxContent>
                </v:textbox>
                <w10:wrap type="square" anchorx="margin"/>
              </v:shape>
            </w:pict>
          </mc:Fallback>
        </mc:AlternateContent>
      </w:r>
      <w:r w:rsidR="00E97402">
        <w:rPr>
          <w:sz w:val="18"/>
          <w:szCs w:val="18"/>
        </w:rPr>
        <w:footnoteReference w:customMarkFollows="1" w:id="1"/>
        <w:sym w:font="Symbol" w:char="F020"/>
      </w:r>
    </w:p>
    <w:p w14:paraId="6277E9E2" w14:textId="3DDE759C" w:rsidR="00CC343C" w:rsidRPr="00FF0D62" w:rsidRDefault="00E97402" w:rsidP="00876425">
      <w:pPr>
        <w:jc w:val="both"/>
        <w:rPr>
          <w:b/>
          <w:bCs/>
          <w:shd w:val="clear" w:color="auto" w:fill="FFFFFF"/>
        </w:rPr>
      </w:pPr>
      <w:r w:rsidRPr="00FF0D62">
        <w:rPr>
          <w:b/>
          <w:bCs/>
          <w:i/>
          <w:iCs/>
        </w:rPr>
        <w:t>Abstract</w:t>
      </w:r>
      <w:r w:rsidRPr="00FF0D62">
        <w:t>—</w:t>
      </w:r>
      <w:r w:rsidR="00410A8E" w:rsidRPr="00FF0D62">
        <w:rPr>
          <w:rFonts w:ascii="SimSun" w:eastAsia="SimSun" w:hAnsi="SimSun" w:cs="SimSun"/>
        </w:rPr>
        <w:t xml:space="preserve"> </w:t>
      </w:r>
      <w:r w:rsidR="00562D1B">
        <w:rPr>
          <w:rFonts w:eastAsia="SimSun"/>
          <w:b/>
          <w:bCs/>
        </w:rPr>
        <w:t>In these past years, there is a increase</w:t>
      </w:r>
      <w:r w:rsidR="00410A8E" w:rsidRPr="00FF0D62">
        <w:rPr>
          <w:rFonts w:eastAsia="SimSun"/>
          <w:b/>
          <w:bCs/>
        </w:rPr>
        <w:t xml:space="preserve"> </w:t>
      </w:r>
      <w:r w:rsidR="00562D1B">
        <w:rPr>
          <w:rFonts w:eastAsia="SimSun"/>
          <w:b/>
          <w:bCs/>
        </w:rPr>
        <w:t xml:space="preserve">in </w:t>
      </w:r>
      <w:r w:rsidR="009036C7">
        <w:rPr>
          <w:rFonts w:eastAsia="SimSun"/>
          <w:b/>
          <w:bCs/>
        </w:rPr>
        <w:t>interest towards data mining, artificial intelligence and machine learning concepts</w:t>
      </w:r>
      <w:r w:rsidR="00410A8E" w:rsidRPr="00FF0D62">
        <w:rPr>
          <w:rFonts w:eastAsia="SimSun"/>
          <w:b/>
          <w:bCs/>
        </w:rPr>
        <w:t xml:space="preserve"> </w:t>
      </w:r>
      <w:r w:rsidR="00906658" w:rsidRPr="00FF0D62">
        <w:rPr>
          <w:rFonts w:eastAsia="SimSun"/>
          <w:b/>
          <w:bCs/>
        </w:rPr>
        <w:t>to improve hospital performance. I</w:t>
      </w:r>
      <w:r w:rsidR="00410A8E" w:rsidRPr="00FF0D62">
        <w:rPr>
          <w:rFonts w:eastAsia="SimSun"/>
          <w:b/>
          <w:bCs/>
        </w:rPr>
        <w:t xml:space="preserve">n </w:t>
      </w:r>
      <w:r w:rsidR="009036C7">
        <w:rPr>
          <w:rFonts w:eastAsia="SimSun"/>
          <w:b/>
          <w:bCs/>
        </w:rPr>
        <w:t>some</w:t>
      </w:r>
      <w:r w:rsidR="00906658" w:rsidRPr="00FF0D62">
        <w:rPr>
          <w:rFonts w:eastAsia="SimSun"/>
          <w:b/>
          <w:bCs/>
        </w:rPr>
        <w:t xml:space="preserve"> </w:t>
      </w:r>
      <w:r w:rsidR="00410A8E" w:rsidRPr="00FF0D62">
        <w:rPr>
          <w:rFonts w:eastAsia="SimSun"/>
          <w:b/>
          <w:bCs/>
        </w:rPr>
        <w:t>hospitals</w:t>
      </w:r>
      <w:r w:rsidR="00906658" w:rsidRPr="00FF0D62">
        <w:rPr>
          <w:rFonts w:eastAsia="SimSun"/>
          <w:b/>
          <w:bCs/>
        </w:rPr>
        <w:t>, they</w:t>
      </w:r>
      <w:r w:rsidR="00410A8E" w:rsidRPr="00FF0D62">
        <w:rPr>
          <w:rFonts w:eastAsia="SimSun"/>
          <w:b/>
          <w:bCs/>
        </w:rPr>
        <w:t xml:space="preserve"> </w:t>
      </w:r>
      <w:r w:rsidR="009036C7">
        <w:rPr>
          <w:rFonts w:eastAsia="SimSun"/>
          <w:b/>
          <w:bCs/>
        </w:rPr>
        <w:t>want to improve their statists by decreasing</w:t>
      </w:r>
      <w:r w:rsidR="00410A8E" w:rsidRPr="00FF0D62">
        <w:rPr>
          <w:rFonts w:eastAsia="SimSun"/>
          <w:b/>
          <w:bCs/>
        </w:rPr>
        <w:t xml:space="preserve"> the</w:t>
      </w:r>
      <w:r w:rsidR="009036C7">
        <w:rPr>
          <w:rFonts w:eastAsia="SimSun"/>
          <w:b/>
          <w:bCs/>
        </w:rPr>
        <w:t xml:space="preserve"> number of patients dying in the h</w:t>
      </w:r>
      <w:r w:rsidR="00410A8E" w:rsidRPr="00FF0D62">
        <w:rPr>
          <w:rFonts w:eastAsia="SimSun"/>
          <w:b/>
          <w:bCs/>
        </w:rPr>
        <w:t>ospital.</w:t>
      </w:r>
      <w:r w:rsidR="009036C7">
        <w:rPr>
          <w:rFonts w:eastAsia="SimSun"/>
          <w:b/>
          <w:bCs/>
        </w:rPr>
        <w:t xml:space="preserve"> </w:t>
      </w:r>
      <w:r w:rsidR="0027260A" w:rsidRPr="00FF0D62">
        <w:rPr>
          <w:rFonts w:eastAsia="SimSun"/>
          <w:b/>
          <w:bCs/>
        </w:rPr>
        <w:t>The</w:t>
      </w:r>
      <w:r w:rsidR="009036C7">
        <w:rPr>
          <w:rFonts w:eastAsia="SimSun"/>
          <w:b/>
          <w:bCs/>
        </w:rPr>
        <w:t xml:space="preserve"> Research is focused i</w:t>
      </w:r>
      <w:r w:rsidR="00410A8E" w:rsidRPr="00FF0D62">
        <w:rPr>
          <w:rFonts w:eastAsia="SimSun"/>
          <w:b/>
          <w:bCs/>
        </w:rPr>
        <w:t>n</w:t>
      </w:r>
      <w:r w:rsidR="009036C7">
        <w:rPr>
          <w:rFonts w:eastAsia="SimSun"/>
          <w:b/>
          <w:bCs/>
        </w:rPr>
        <w:t xml:space="preserve"> mortality</w:t>
      </w:r>
      <w:r w:rsidR="00410A8E" w:rsidRPr="00FF0D62">
        <w:rPr>
          <w:rFonts w:eastAsia="SimSun"/>
          <w:b/>
          <w:bCs/>
        </w:rPr>
        <w:t>,</w:t>
      </w:r>
      <w:r w:rsidR="009036C7" w:rsidRPr="009036C7">
        <w:rPr>
          <w:rFonts w:eastAsia="SimSun"/>
          <w:b/>
          <w:bCs/>
        </w:rPr>
        <w:t xml:space="preserve"> </w:t>
      </w:r>
      <w:r w:rsidR="009036C7" w:rsidRPr="00FF0D62">
        <w:rPr>
          <w:rFonts w:eastAsia="SimSun"/>
          <w:b/>
          <w:bCs/>
        </w:rPr>
        <w:t>prediction of measurable outcomes</w:t>
      </w:r>
      <w:r w:rsidR="009036C7">
        <w:rPr>
          <w:rFonts w:eastAsia="SimSun"/>
          <w:b/>
          <w:bCs/>
        </w:rPr>
        <w:t xml:space="preserve">, </w:t>
      </w:r>
      <w:r w:rsidR="00410A8E" w:rsidRPr="00FF0D62">
        <w:rPr>
          <w:rFonts w:eastAsia="SimSun"/>
          <w:b/>
          <w:bCs/>
        </w:rPr>
        <w:t xml:space="preserve">including </w:t>
      </w:r>
      <w:r w:rsidR="009036C7">
        <w:rPr>
          <w:rFonts w:eastAsia="SimSun"/>
          <w:b/>
          <w:bCs/>
        </w:rPr>
        <w:t>risk of complications &amp;</w:t>
      </w:r>
      <w:r w:rsidR="00410A8E" w:rsidRPr="00FF0D62">
        <w:rPr>
          <w:rFonts w:eastAsia="SimSun"/>
          <w:b/>
          <w:bCs/>
        </w:rPr>
        <w:t xml:space="preserve"> length of hospital stay. </w:t>
      </w:r>
      <w:r w:rsidR="009036C7">
        <w:rPr>
          <w:rFonts w:eastAsia="SimSun"/>
          <w:b/>
          <w:bCs/>
        </w:rPr>
        <w:t>The duration spent in the hospital plays an important role</w:t>
      </w:r>
      <w:r w:rsidR="00410A8E" w:rsidRPr="00FF0D62">
        <w:rPr>
          <w:rFonts w:eastAsia="SimSun"/>
          <w:b/>
          <w:bCs/>
        </w:rPr>
        <w:t xml:space="preserve"> b</w:t>
      </w:r>
      <w:r w:rsidR="009036C7">
        <w:rPr>
          <w:rFonts w:eastAsia="SimSun"/>
          <w:b/>
          <w:bCs/>
        </w:rPr>
        <w:t xml:space="preserve">oth for </w:t>
      </w:r>
      <w:r w:rsidR="009036C7" w:rsidRPr="00FF0D62">
        <w:rPr>
          <w:rFonts w:eastAsia="SimSun"/>
          <w:b/>
          <w:bCs/>
        </w:rPr>
        <w:t>patients</w:t>
      </w:r>
      <w:r w:rsidR="009036C7">
        <w:rPr>
          <w:rFonts w:eastAsia="SimSun"/>
          <w:b/>
          <w:bCs/>
        </w:rPr>
        <w:t xml:space="preserve"> &amp; healthcare providers </w:t>
      </w:r>
      <w:r w:rsidR="00410A8E" w:rsidRPr="00FF0D62">
        <w:rPr>
          <w:rFonts w:eastAsia="SimSun"/>
          <w:b/>
          <w:bCs/>
        </w:rPr>
        <w:t>, influenced by numerous facto</w:t>
      </w:r>
      <w:r w:rsidR="009036C7">
        <w:rPr>
          <w:rFonts w:eastAsia="SimSun"/>
          <w:b/>
          <w:bCs/>
        </w:rPr>
        <w:t>rs. In particular LOS(length of stay)</w:t>
      </w:r>
      <w:r w:rsidR="00410A8E" w:rsidRPr="00FF0D62">
        <w:rPr>
          <w:rFonts w:eastAsia="SimSun"/>
          <w:b/>
          <w:bCs/>
        </w:rPr>
        <w:t xml:space="preserve"> in critic</w:t>
      </w:r>
      <w:r w:rsidR="009036C7">
        <w:rPr>
          <w:rFonts w:eastAsia="SimSun"/>
          <w:b/>
          <w:bCs/>
        </w:rPr>
        <w:t>al care is of great importance, both to patient experience as well as</w:t>
      </w:r>
      <w:r w:rsidR="00410A8E" w:rsidRPr="00FF0D62">
        <w:rPr>
          <w:rFonts w:eastAsia="SimSun"/>
          <w:b/>
          <w:bCs/>
        </w:rPr>
        <w:t xml:space="preserve"> the cost of care, and is influenced by</w:t>
      </w:r>
      <w:r w:rsidR="009036C7">
        <w:rPr>
          <w:rFonts w:eastAsia="SimSun"/>
          <w:b/>
          <w:bCs/>
        </w:rPr>
        <w:t xml:space="preserve"> the complex environment factors </w:t>
      </w:r>
      <w:r w:rsidR="00410A8E" w:rsidRPr="00FF0D62">
        <w:rPr>
          <w:rFonts w:eastAsia="SimSun"/>
          <w:b/>
          <w:bCs/>
        </w:rPr>
        <w:t xml:space="preserve">of the Hospitals. </w:t>
      </w:r>
      <w:r w:rsidR="009036C7">
        <w:rPr>
          <w:rFonts w:eastAsia="SimSun"/>
          <w:b/>
          <w:bCs/>
        </w:rPr>
        <w:t>LOS</w:t>
      </w:r>
      <w:r w:rsidR="0027260A" w:rsidRPr="00FF0D62">
        <w:rPr>
          <w:rFonts w:eastAsia="SimSun"/>
          <w:b/>
          <w:bCs/>
        </w:rPr>
        <w:t xml:space="preserve"> is a parameter</w:t>
      </w:r>
      <w:r w:rsidR="009036C7">
        <w:rPr>
          <w:rFonts w:eastAsia="SimSun"/>
          <w:b/>
          <w:bCs/>
        </w:rPr>
        <w:t xml:space="preserve"> which is used to identify extremity of illness &amp; health related</w:t>
      </w:r>
      <w:r w:rsidR="00410A8E" w:rsidRPr="00FF0D62">
        <w:rPr>
          <w:rFonts w:eastAsia="SimSun"/>
          <w:b/>
          <w:bCs/>
        </w:rPr>
        <w:t xml:space="preserve"> resource ut</w:t>
      </w:r>
      <w:r w:rsidR="005016E2" w:rsidRPr="00FF0D62">
        <w:rPr>
          <w:rFonts w:eastAsia="SimSun"/>
          <w:b/>
          <w:bCs/>
        </w:rPr>
        <w:t>ilisation. This paper examines the case of either a patient survives or dies in the</w:t>
      </w:r>
      <w:r w:rsidR="00410A8E" w:rsidRPr="00FF0D62">
        <w:rPr>
          <w:rFonts w:eastAsia="SimSun"/>
          <w:b/>
          <w:bCs/>
        </w:rPr>
        <w:t xml:space="preserve"> range of l</w:t>
      </w:r>
      <w:r w:rsidR="005016E2" w:rsidRPr="00FF0D62">
        <w:rPr>
          <w:rFonts w:eastAsia="SimSun"/>
          <w:b/>
          <w:bCs/>
        </w:rPr>
        <w:t>ength of stay in the hospital</w:t>
      </w:r>
      <w:r w:rsidR="00C96A7E">
        <w:rPr>
          <w:rFonts w:eastAsia="SimSun"/>
          <w:b/>
          <w:bCs/>
        </w:rPr>
        <w:t>. It also anchors</w:t>
      </w:r>
      <w:r w:rsidR="00410A8E" w:rsidRPr="00FF0D62">
        <w:rPr>
          <w:rFonts w:eastAsia="SimSun"/>
          <w:b/>
          <w:bCs/>
        </w:rPr>
        <w:t xml:space="preserve"> the</w:t>
      </w:r>
      <w:r w:rsidR="00C96A7E">
        <w:rPr>
          <w:rFonts w:eastAsia="SimSun"/>
          <w:b/>
          <w:bCs/>
        </w:rPr>
        <w:t xml:space="preserve"> analytical methods for</w:t>
      </w:r>
      <w:r w:rsidR="00410A8E" w:rsidRPr="00FF0D62">
        <w:rPr>
          <w:rFonts w:eastAsia="SimSun"/>
          <w:b/>
          <w:bCs/>
        </w:rPr>
        <w:t xml:space="preserve"> length of stay and</w:t>
      </w:r>
      <w:r w:rsidR="005016E2" w:rsidRPr="00FF0D62">
        <w:rPr>
          <w:rFonts w:eastAsia="SimSun"/>
          <w:b/>
          <w:bCs/>
        </w:rPr>
        <w:t xml:space="preserve"> mortality prediction.</w:t>
      </w:r>
      <w:r w:rsidR="00410A8E" w:rsidRPr="00FF0D62">
        <w:rPr>
          <w:rFonts w:eastAsia="SimSun"/>
          <w:b/>
          <w:bCs/>
        </w:rPr>
        <w:t xml:space="preserve"> </w:t>
      </w:r>
    </w:p>
    <w:p w14:paraId="02E61C62" w14:textId="77777777" w:rsidR="00037674" w:rsidRDefault="00037674" w:rsidP="007A47E8">
      <w:pPr>
        <w:pStyle w:val="IndexTerms"/>
        <w:rPr>
          <w:i/>
          <w:iCs/>
        </w:rPr>
      </w:pPr>
      <w:bookmarkStart w:id="0" w:name="PointTmp"/>
    </w:p>
    <w:p w14:paraId="26234FD3" w14:textId="38440BCA" w:rsidR="00E97402" w:rsidRPr="00291AE1" w:rsidRDefault="00E97402" w:rsidP="007A47E8">
      <w:pPr>
        <w:pStyle w:val="IndexTerms"/>
      </w:pPr>
      <w:r w:rsidRPr="00291AE1">
        <w:rPr>
          <w:i/>
          <w:iCs/>
        </w:rPr>
        <w:t>Index Terms</w:t>
      </w:r>
      <w:r w:rsidRPr="00291AE1">
        <w:t>—</w:t>
      </w:r>
      <w:r w:rsidR="00546A39" w:rsidRPr="00291AE1">
        <w:t>M</w:t>
      </w:r>
      <w:r w:rsidR="00410A8E">
        <w:t xml:space="preserve">achine Learning Algorithm,Featue Scaling, Feature Extraction, </w:t>
      </w:r>
      <w:r w:rsidR="00546A39" w:rsidRPr="00291AE1">
        <w:t xml:space="preserve">Neural Networks, </w:t>
      </w:r>
      <w:r w:rsidR="00410A8E">
        <w:t>Logistics Regression</w:t>
      </w:r>
      <w:r w:rsidR="00546A39" w:rsidRPr="00291AE1">
        <w:t>, Linear SVM</w:t>
      </w:r>
      <w:r w:rsidR="00422118" w:rsidRPr="00291AE1">
        <w:t>.</w:t>
      </w:r>
    </w:p>
    <w:bookmarkEnd w:id="0"/>
    <w:p w14:paraId="076B5ABA" w14:textId="13D8832B" w:rsidR="00E97402" w:rsidRPr="00692E7B" w:rsidRDefault="00E97402">
      <w:pPr>
        <w:pStyle w:val="Heading1"/>
        <w:rPr>
          <w:b/>
        </w:rPr>
      </w:pPr>
      <w:r w:rsidRPr="00692E7B">
        <w:rPr>
          <w:b/>
        </w:rPr>
        <w:t>I</w:t>
      </w:r>
      <w:r w:rsidRPr="00692E7B">
        <w:rPr>
          <w:b/>
          <w:sz w:val="16"/>
          <w:szCs w:val="16"/>
        </w:rPr>
        <w:t>NTRODUCTION</w:t>
      </w:r>
      <w:r w:rsidR="00796D80" w:rsidRPr="00692E7B">
        <w:rPr>
          <w:b/>
          <w:sz w:val="16"/>
          <w:szCs w:val="16"/>
        </w:rPr>
        <w:t>.</w:t>
      </w:r>
    </w:p>
    <w:p w14:paraId="4C9F7554" w14:textId="5573AE8C" w:rsidR="00BD45BF" w:rsidRPr="00291AE1" w:rsidRDefault="00016A30" w:rsidP="00796D80">
      <w:pPr>
        <w:pStyle w:val="Text"/>
        <w:spacing w:line="240" w:lineRule="auto"/>
        <w:ind w:firstLine="0"/>
        <w:rPr>
          <w:shd w:val="clear" w:color="auto" w:fill="FFFFFF"/>
        </w:rPr>
      </w:pPr>
      <w:r>
        <w:rPr>
          <w:shd w:val="clear" w:color="auto" w:fill="FFFFFF"/>
        </w:rPr>
        <w:t xml:space="preserve">Life is the most valuable thing in the world. Whatever is in the world is due to life. Due to some consequences or situations, a person may got injured or get ill with diseases.These factors are one of the major causes of Death. In hospital doctors try to treat and cure these diseases and problems. With the advancement of technology </w:t>
      </w:r>
      <w:r w:rsidR="00166A9B">
        <w:rPr>
          <w:shd w:val="clear" w:color="auto" w:fill="FFFFFF"/>
        </w:rPr>
        <w:t xml:space="preserve">the chances of survival of a patient has been increased. One of the biggest emerging technology is the Artificial Integillence. </w:t>
      </w:r>
      <w:r w:rsidR="00156CFA">
        <w:rPr>
          <w:shd w:val="clear" w:color="auto" w:fill="FFFFFF"/>
        </w:rPr>
        <w:t>Machine Learning Model can help boost up predicting critical conditions and helps to take prevention and save a life.</w:t>
      </w:r>
    </w:p>
    <w:p w14:paraId="719A4B17" w14:textId="1FAD4D51" w:rsidR="00AF29B2" w:rsidRPr="00F22C8B" w:rsidRDefault="00AF29B2" w:rsidP="00F22C8B">
      <w:pPr>
        <w:jc w:val="both"/>
        <w:rPr>
          <w:lang w:val="en-IN" w:eastAsia="en-IN"/>
        </w:rPr>
      </w:pPr>
    </w:p>
    <w:p w14:paraId="278F64EF" w14:textId="567BE8B4" w:rsidR="00AF29B2" w:rsidRPr="00291AE1" w:rsidRDefault="00AF29B2" w:rsidP="000F0B2A">
      <w:pPr>
        <w:pStyle w:val="Default"/>
        <w:jc w:val="both"/>
        <w:rPr>
          <w:rFonts w:ascii="Times New Roman" w:hAnsi="Times New Roman" w:cs="Times New Roman"/>
          <w:color w:val="auto"/>
          <w:sz w:val="20"/>
          <w:szCs w:val="20"/>
        </w:rPr>
      </w:pPr>
    </w:p>
    <w:p w14:paraId="1DC85441" w14:textId="6BFD1775" w:rsidR="00156CFA" w:rsidRDefault="00156CFA" w:rsidP="005E3F3B">
      <w:pPr>
        <w:spacing w:line="277" w:lineRule="auto"/>
        <w:ind w:right="80"/>
        <w:jc w:val="both"/>
        <w:rPr>
          <w:rFonts w:eastAsia="Calibri"/>
        </w:rPr>
      </w:pPr>
      <w:r>
        <w:rPr>
          <w:b/>
        </w:rPr>
        <w:t>Mortality Prediction:To Be, Or Not To Be</w:t>
      </w:r>
      <w:r w:rsidR="00C8465C" w:rsidRPr="00C8465C">
        <w:t xml:space="preserve"> is</w:t>
      </w:r>
      <w:r w:rsidR="00C8465C">
        <w:t xml:space="preserve"> </w:t>
      </w:r>
      <w:r w:rsidR="00117627">
        <w:t>a competition Hosted by</w:t>
      </w:r>
      <w:r w:rsidR="00716799" w:rsidRPr="00291AE1">
        <w:t xml:space="preserve"> </w:t>
      </w:r>
      <w:r>
        <w:rPr>
          <w:b/>
          <w:i/>
        </w:rPr>
        <w:t>Codalab</w:t>
      </w:r>
      <w:r w:rsidR="000F00B4" w:rsidRPr="00291AE1">
        <w:rPr>
          <w:i/>
        </w:rPr>
        <w:t xml:space="preserve"> </w:t>
      </w:r>
      <w:r w:rsidR="00851EBD">
        <w:t>for the learning and enrichement of students in th</w:t>
      </w:r>
      <w:r w:rsidR="00B80E1C">
        <w:t>e machine learning field but the problem is very closely related to real life.</w:t>
      </w:r>
    </w:p>
    <w:p w14:paraId="48A3C950" w14:textId="585ECC9B" w:rsidR="00421040" w:rsidRDefault="000F00B4" w:rsidP="005E3F3B">
      <w:pPr>
        <w:spacing w:line="277" w:lineRule="auto"/>
        <w:ind w:right="80"/>
        <w:jc w:val="both"/>
        <w:rPr>
          <w:rFonts w:eastAsia="Calibri"/>
        </w:rPr>
      </w:pPr>
      <w:r w:rsidRPr="00291AE1">
        <w:rPr>
          <w:rFonts w:eastAsia="Calibri"/>
        </w:rPr>
        <w:t xml:space="preserve"> </w:t>
      </w:r>
    </w:p>
    <w:p w14:paraId="47DC4A13" w14:textId="77777777" w:rsidR="00946871" w:rsidRDefault="00946871" w:rsidP="005E3F3B">
      <w:pPr>
        <w:spacing w:line="277" w:lineRule="auto"/>
        <w:ind w:right="80"/>
        <w:jc w:val="both"/>
        <w:rPr>
          <w:rFonts w:eastAsia="Calibri"/>
        </w:rPr>
      </w:pPr>
    </w:p>
    <w:p w14:paraId="1F863B5E" w14:textId="7E494860" w:rsidR="00B83FE4" w:rsidRPr="0061241B" w:rsidRDefault="00421040" w:rsidP="005E3F3B">
      <w:pPr>
        <w:spacing w:line="277" w:lineRule="auto"/>
        <w:ind w:right="80"/>
        <w:jc w:val="both"/>
        <w:rPr>
          <w:rFonts w:eastAsia="Calibri"/>
        </w:rPr>
      </w:pPr>
      <w:r>
        <w:rPr>
          <w:rFonts w:eastAsia="Calibri"/>
        </w:rPr>
        <w:t xml:space="preserve">Everyday, doctors and nurses collect a lot of information about patients by asking questions </w:t>
      </w:r>
      <w:r w:rsidR="0061241B">
        <w:rPr>
          <w:rFonts w:eastAsia="Calibri"/>
        </w:rPr>
        <w:t>and using adapted tools utilizing stethoscope, syringe,</w:t>
      </w:r>
      <w:r w:rsidR="00AF3606" w:rsidRPr="00AF3606">
        <w:rPr>
          <w:rFonts w:eastAsia="Calibri"/>
        </w:rPr>
        <w:t xml:space="preserve"> handheld sensor, paper reports,</w:t>
      </w:r>
      <w:r w:rsidR="0061241B">
        <w:rPr>
          <w:rFonts w:eastAsia="Calibri"/>
        </w:rPr>
        <w:t xml:space="preserve"> etc.</w:t>
      </w:r>
      <w:r w:rsidR="000F00B4" w:rsidRPr="00291AE1">
        <w:rPr>
          <w:rFonts w:eastAsia="Calibri"/>
        </w:rPr>
        <w:t xml:space="preserve"> The dataset </w:t>
      </w:r>
      <w:r w:rsidR="00AF3606">
        <w:rPr>
          <w:rFonts w:eastAsia="Calibri"/>
        </w:rPr>
        <w:t>contains many</w:t>
      </w:r>
      <w:r w:rsidR="000F00B4" w:rsidRPr="00291AE1">
        <w:rPr>
          <w:rFonts w:eastAsia="Calibri"/>
        </w:rPr>
        <w:t xml:space="preserve"> features such as the </w:t>
      </w:r>
      <w:r w:rsidR="00946871">
        <w:rPr>
          <w:rFonts w:eastAsia="Calibri"/>
        </w:rPr>
        <w:t>heart rate, respiration rate, glucose level,either there is presence of particular disease or any particular sympto</w:t>
      </w:r>
      <w:r w:rsidR="00C360AF">
        <w:rPr>
          <w:rFonts w:eastAsia="Calibri"/>
        </w:rPr>
        <w:t>ms,etc. The training set has 79,</w:t>
      </w:r>
      <w:r w:rsidR="00946871">
        <w:rPr>
          <w:rFonts w:eastAsia="Calibri"/>
        </w:rPr>
        <w:t>999 rows and 342</w:t>
      </w:r>
      <w:r w:rsidR="000F00B4" w:rsidRPr="00291AE1">
        <w:rPr>
          <w:rFonts w:eastAsia="Calibri"/>
        </w:rPr>
        <w:t xml:space="preserve"> featur</w:t>
      </w:r>
      <w:r w:rsidR="00946871">
        <w:rPr>
          <w:rFonts w:eastAsia="Calibri"/>
        </w:rPr>
        <w:t>es without</w:t>
      </w:r>
      <w:r w:rsidR="000F00B4" w:rsidRPr="00291AE1">
        <w:rPr>
          <w:rFonts w:eastAsia="Calibri"/>
        </w:rPr>
        <w:t xml:space="preserve"> an output column. The output column</w:t>
      </w:r>
      <w:r w:rsidR="00946871">
        <w:rPr>
          <w:rFonts w:eastAsia="Calibri"/>
        </w:rPr>
        <w:t xml:space="preserve"> is available as a separate train_solution file which</w:t>
      </w:r>
      <w:r w:rsidR="000F00B4" w:rsidRPr="00291AE1">
        <w:rPr>
          <w:rFonts w:eastAsia="Calibri"/>
        </w:rPr>
        <w:t xml:space="preserve"> s</w:t>
      </w:r>
      <w:r w:rsidR="00946871">
        <w:rPr>
          <w:rFonts w:eastAsia="Calibri"/>
        </w:rPr>
        <w:t>pecifies the status of the patient about whether it survives or not. Out of the 342</w:t>
      </w:r>
      <w:r w:rsidR="000F00B4" w:rsidRPr="00291AE1">
        <w:rPr>
          <w:rFonts w:eastAsia="Calibri"/>
        </w:rPr>
        <w:t xml:space="preserve"> </w:t>
      </w:r>
      <w:r w:rsidR="00946871">
        <w:rPr>
          <w:rFonts w:eastAsia="Calibri"/>
        </w:rPr>
        <w:t>features in the data, we have 7 categorical variables, 333</w:t>
      </w:r>
      <w:r w:rsidR="000F00B4" w:rsidRPr="00291AE1">
        <w:rPr>
          <w:rFonts w:eastAsia="Calibri"/>
        </w:rPr>
        <w:t xml:space="preserve"> numerical variables, and 2 date variable.</w:t>
      </w:r>
      <w:r w:rsidR="005E3F3B">
        <w:t xml:space="preserve"> </w:t>
      </w:r>
      <w:r w:rsidR="00B83FE4" w:rsidRPr="00291AE1">
        <w:rPr>
          <w:rFonts w:eastAsia="Calibri"/>
        </w:rPr>
        <w:t>Through this very project, we have encountered many challenges and risks that we tried to mitigate. Here are the risks and challenges we faced in our project:</w:t>
      </w:r>
    </w:p>
    <w:p w14:paraId="10606490" w14:textId="18875CA1" w:rsidR="00B83FE4" w:rsidRPr="00291AE1" w:rsidRDefault="00B83FE4" w:rsidP="005E3F3B">
      <w:pPr>
        <w:pStyle w:val="ListParagraph"/>
        <w:numPr>
          <w:ilvl w:val="0"/>
          <w:numId w:val="10"/>
        </w:numPr>
        <w:tabs>
          <w:tab w:val="left" w:pos="720"/>
        </w:tabs>
        <w:jc w:val="both"/>
        <w:rPr>
          <w:rFonts w:eastAsia="Calibri"/>
          <w:b/>
        </w:rPr>
      </w:pPr>
      <w:r w:rsidRPr="00291AE1">
        <w:rPr>
          <w:rFonts w:eastAsia="Calibri"/>
          <w:b/>
        </w:rPr>
        <w:t>Missing values:</w:t>
      </w:r>
    </w:p>
    <w:p w14:paraId="5CFEA48E" w14:textId="77777777" w:rsidR="00B83FE4" w:rsidRPr="00291AE1" w:rsidRDefault="00B83FE4" w:rsidP="007A47E8">
      <w:pPr>
        <w:spacing w:line="43" w:lineRule="exact"/>
        <w:jc w:val="both"/>
        <w:rPr>
          <w:rFonts w:eastAsia="Calibri"/>
        </w:rPr>
      </w:pPr>
    </w:p>
    <w:p w14:paraId="2FFBB6ED" w14:textId="01950C3B" w:rsidR="00B83FE4" w:rsidRPr="005E3F3B" w:rsidRDefault="00D770CA" w:rsidP="00D770CA">
      <w:pPr>
        <w:pStyle w:val="ListParagraph"/>
        <w:spacing w:line="276" w:lineRule="auto"/>
        <w:ind w:left="284" w:right="80"/>
        <w:jc w:val="both"/>
        <w:rPr>
          <w:rFonts w:eastAsia="Calibri"/>
        </w:rPr>
      </w:pPr>
      <w:r>
        <w:rPr>
          <w:rFonts w:eastAsia="Calibri"/>
        </w:rPr>
        <w:t>The</w:t>
      </w:r>
      <w:r w:rsidR="00B83FE4" w:rsidRPr="005E3F3B">
        <w:rPr>
          <w:rFonts w:eastAsia="Calibri"/>
        </w:rPr>
        <w:t xml:space="preserve"> dataset</w:t>
      </w:r>
      <w:r>
        <w:rPr>
          <w:rFonts w:eastAsia="Calibri"/>
        </w:rPr>
        <w:t xml:space="preserve"> from </w:t>
      </w:r>
      <w:r w:rsidR="008F601A">
        <w:rPr>
          <w:rFonts w:eastAsia="Calibri"/>
        </w:rPr>
        <w:t>Codalab site</w:t>
      </w:r>
      <w:r w:rsidR="00B83FE4" w:rsidRPr="005E3F3B">
        <w:rPr>
          <w:rFonts w:eastAsia="Calibri"/>
        </w:rPr>
        <w:t xml:space="preserve"> contains</w:t>
      </w:r>
      <w:r w:rsidR="008F601A">
        <w:rPr>
          <w:rFonts w:eastAsia="Calibri"/>
        </w:rPr>
        <w:t xml:space="preserve"> </w:t>
      </w:r>
      <w:r w:rsidR="00B83FE4" w:rsidRPr="005E3F3B">
        <w:rPr>
          <w:rFonts w:eastAsia="Calibri"/>
        </w:rPr>
        <w:t xml:space="preserve"> missing values. Fo</w:t>
      </w:r>
      <w:r w:rsidR="008F601A">
        <w:rPr>
          <w:rFonts w:eastAsia="Calibri"/>
        </w:rPr>
        <w:t>r example, the Marital Status feature of the categorical feature contained 2</w:t>
      </w:r>
      <w:r w:rsidR="00B83FE4" w:rsidRPr="005E3F3B">
        <w:rPr>
          <w:rFonts w:eastAsia="Calibri"/>
        </w:rPr>
        <w:t xml:space="preserve"> missing</w:t>
      </w:r>
      <w:r>
        <w:rPr>
          <w:rFonts w:eastAsia="Calibri"/>
        </w:rPr>
        <w:t xml:space="preserve"> values</w:t>
      </w:r>
      <w:r w:rsidR="008F601A">
        <w:rPr>
          <w:rFonts w:eastAsia="Calibri"/>
        </w:rPr>
        <w:t xml:space="preserve"> which cause</w:t>
      </w:r>
      <w:r w:rsidR="00B83FE4" w:rsidRPr="005E3F3B">
        <w:rPr>
          <w:rFonts w:eastAsia="Calibri"/>
        </w:rPr>
        <w:t xml:space="preserve"> </w:t>
      </w:r>
      <w:r>
        <w:rPr>
          <w:rFonts w:eastAsia="Calibri"/>
        </w:rPr>
        <w:t>difficult</w:t>
      </w:r>
      <w:r w:rsidR="008F601A">
        <w:rPr>
          <w:rFonts w:eastAsia="Calibri"/>
        </w:rPr>
        <w:t>y in</w:t>
      </w:r>
      <w:r>
        <w:rPr>
          <w:rFonts w:eastAsia="Calibri"/>
        </w:rPr>
        <w:t xml:space="preserve"> further processing</w:t>
      </w:r>
      <w:r w:rsidR="00242FAA">
        <w:rPr>
          <w:rFonts w:eastAsia="Calibri"/>
        </w:rPr>
        <w:t>. We also had a lot of NAN</w:t>
      </w:r>
      <w:r w:rsidR="00B83FE4" w:rsidRPr="005E3F3B">
        <w:rPr>
          <w:rFonts w:eastAsia="Calibri"/>
        </w:rPr>
        <w:t xml:space="preserve"> </w:t>
      </w:r>
      <w:r>
        <w:rPr>
          <w:rFonts w:eastAsia="Calibri"/>
        </w:rPr>
        <w:t xml:space="preserve"> values in</w:t>
      </w:r>
      <w:r w:rsidR="00242FAA">
        <w:rPr>
          <w:rFonts w:eastAsia="Calibri"/>
        </w:rPr>
        <w:t xml:space="preserve"> our</w:t>
      </w:r>
      <w:r w:rsidR="00B83FE4" w:rsidRPr="005E3F3B">
        <w:rPr>
          <w:rFonts w:eastAsia="Calibri"/>
        </w:rPr>
        <w:t xml:space="preserve"> </w:t>
      </w:r>
      <w:r w:rsidR="00727137">
        <w:rPr>
          <w:rFonts w:eastAsia="Calibri"/>
        </w:rPr>
        <w:t xml:space="preserve">numerical </w:t>
      </w:r>
      <w:r w:rsidR="00B83FE4" w:rsidRPr="005E3F3B">
        <w:rPr>
          <w:rFonts w:eastAsia="Calibri"/>
        </w:rPr>
        <w:t xml:space="preserve">data. We mitigated the missing </w:t>
      </w:r>
      <w:r w:rsidR="00727137">
        <w:rPr>
          <w:rFonts w:eastAsia="Calibri"/>
        </w:rPr>
        <w:t xml:space="preserve">categorical </w:t>
      </w:r>
      <w:r w:rsidR="00B83FE4" w:rsidRPr="005E3F3B">
        <w:rPr>
          <w:rFonts w:eastAsia="Calibri"/>
        </w:rPr>
        <w:t>values risk by replacing them with the most occurred value of the feature.</w:t>
      </w:r>
      <w:r w:rsidR="00727137">
        <w:rPr>
          <w:rFonts w:eastAsia="Calibri"/>
        </w:rPr>
        <w:t xml:space="preserve"> The numerical missing data was replaced by the mean of the column.</w:t>
      </w:r>
    </w:p>
    <w:p w14:paraId="33A0F077" w14:textId="45472ADD" w:rsidR="00B83FE4" w:rsidRPr="00291AE1" w:rsidRDefault="00D537FD" w:rsidP="005E3F3B">
      <w:pPr>
        <w:pStyle w:val="ListParagraph"/>
        <w:numPr>
          <w:ilvl w:val="0"/>
          <w:numId w:val="10"/>
        </w:numPr>
        <w:tabs>
          <w:tab w:val="left" w:pos="720"/>
        </w:tabs>
        <w:ind w:left="284"/>
        <w:jc w:val="both"/>
        <w:rPr>
          <w:rFonts w:eastAsia="Calibri"/>
          <w:b/>
        </w:rPr>
      </w:pPr>
      <w:r>
        <w:rPr>
          <w:rFonts w:eastAsia="Calibri"/>
          <w:b/>
        </w:rPr>
        <w:t>Different</w:t>
      </w:r>
      <w:r w:rsidR="00B83FE4" w:rsidRPr="00291AE1">
        <w:rPr>
          <w:rFonts w:eastAsia="Calibri"/>
          <w:b/>
        </w:rPr>
        <w:t xml:space="preserve"> Values:</w:t>
      </w:r>
    </w:p>
    <w:p w14:paraId="563BE392" w14:textId="111EDA04" w:rsidR="00B83FE4" w:rsidRPr="005E3F3B" w:rsidRDefault="00D770CA" w:rsidP="005E3F3B">
      <w:pPr>
        <w:pStyle w:val="ListParagraph"/>
        <w:spacing w:line="276" w:lineRule="auto"/>
        <w:ind w:left="284" w:right="100"/>
        <w:jc w:val="both"/>
        <w:rPr>
          <w:rFonts w:eastAsia="Calibri"/>
        </w:rPr>
      </w:pPr>
      <w:r>
        <w:rPr>
          <w:rFonts w:eastAsia="Calibri"/>
        </w:rPr>
        <w:t>The very next problem</w:t>
      </w:r>
      <w:r w:rsidR="00D537FD">
        <w:rPr>
          <w:rFonts w:eastAsia="Calibri"/>
        </w:rPr>
        <w:t xml:space="preserve"> in our dataset was the different </w:t>
      </w:r>
      <w:r>
        <w:rPr>
          <w:rFonts w:eastAsia="Calibri"/>
        </w:rPr>
        <w:t xml:space="preserve"> value</w:t>
      </w:r>
      <w:r w:rsidR="00D537FD">
        <w:rPr>
          <w:rFonts w:eastAsia="Calibri"/>
        </w:rPr>
        <w:t xml:space="preserve"> in different categories</w:t>
      </w:r>
      <w:r>
        <w:rPr>
          <w:rFonts w:eastAsia="Calibri"/>
        </w:rPr>
        <w:t>. The</w:t>
      </w:r>
      <w:r w:rsidR="00B83FE4" w:rsidRPr="005E3F3B">
        <w:rPr>
          <w:rFonts w:eastAsia="Calibri"/>
        </w:rPr>
        <w:t xml:space="preserve"> dataset contains many features that contain </w:t>
      </w:r>
      <w:r w:rsidR="00D537FD">
        <w:rPr>
          <w:rFonts w:eastAsia="Calibri"/>
        </w:rPr>
        <w:t>similar representation of data but there are 3 different categories as float, integer, and object in which we need to convert string values to numeric</w:t>
      </w:r>
      <w:r w:rsidR="00044E33">
        <w:rPr>
          <w:rFonts w:eastAsia="Calibri"/>
        </w:rPr>
        <w:t xml:space="preserve">. </w:t>
      </w:r>
      <w:r w:rsidR="00B83FE4" w:rsidRPr="005E3F3B">
        <w:rPr>
          <w:rFonts w:eastAsia="Calibri"/>
        </w:rPr>
        <w:t xml:space="preserve">We </w:t>
      </w:r>
      <w:r>
        <w:rPr>
          <w:rFonts w:eastAsia="Calibri"/>
        </w:rPr>
        <w:t xml:space="preserve">have </w:t>
      </w:r>
      <w:r w:rsidR="00B83FE4" w:rsidRPr="005E3F3B">
        <w:rPr>
          <w:rFonts w:eastAsia="Calibri"/>
        </w:rPr>
        <w:t xml:space="preserve">tried to avoid this risk by identifying </w:t>
      </w:r>
      <w:r w:rsidR="00A50AE6">
        <w:rPr>
          <w:rFonts w:eastAsia="Calibri"/>
        </w:rPr>
        <w:t>these features and dropping the unnecessary features</w:t>
      </w:r>
      <w:r w:rsidR="00B83FE4" w:rsidRPr="005E3F3B">
        <w:rPr>
          <w:rFonts w:eastAsia="Calibri"/>
        </w:rPr>
        <w:t>.</w:t>
      </w:r>
      <w:r w:rsidR="00044E33">
        <w:rPr>
          <w:rFonts w:eastAsia="Calibri"/>
        </w:rPr>
        <w:t xml:space="preserve"> Also,</w:t>
      </w:r>
      <w:r w:rsidR="00044E33" w:rsidRPr="005E3F3B">
        <w:rPr>
          <w:rFonts w:eastAsia="Calibri"/>
        </w:rPr>
        <w:t xml:space="preserve"> </w:t>
      </w:r>
      <w:r w:rsidR="00044E33">
        <w:rPr>
          <w:rFonts w:eastAsia="Calibri"/>
        </w:rPr>
        <w:t>there was a risk of</w:t>
      </w:r>
      <w:r w:rsidR="00044E33" w:rsidRPr="005E3F3B">
        <w:rPr>
          <w:rFonts w:eastAsia="Calibri"/>
        </w:rPr>
        <w:t xml:space="preserve"> overfitting</w:t>
      </w:r>
      <w:r w:rsidR="00044E33">
        <w:rPr>
          <w:rFonts w:eastAsia="Calibri"/>
        </w:rPr>
        <w:t xml:space="preserve"> of</w:t>
      </w:r>
      <w:r w:rsidR="00044E33" w:rsidRPr="005E3F3B">
        <w:rPr>
          <w:rFonts w:eastAsia="Calibri"/>
        </w:rPr>
        <w:t xml:space="preserve"> our data during training by including all the features in our analysis.</w:t>
      </w:r>
    </w:p>
    <w:p w14:paraId="55351F52" w14:textId="55F60CFA" w:rsidR="0007394A" w:rsidRPr="00291AE1" w:rsidRDefault="0007394A" w:rsidP="005E3F3B">
      <w:pPr>
        <w:pStyle w:val="ListParagraph"/>
        <w:numPr>
          <w:ilvl w:val="0"/>
          <w:numId w:val="10"/>
        </w:numPr>
        <w:tabs>
          <w:tab w:val="left" w:pos="720"/>
        </w:tabs>
        <w:ind w:left="284"/>
        <w:jc w:val="both"/>
        <w:rPr>
          <w:rFonts w:eastAsia="Calibri"/>
          <w:b/>
          <w:szCs w:val="24"/>
        </w:rPr>
      </w:pPr>
      <w:r w:rsidRPr="00291AE1">
        <w:rPr>
          <w:rFonts w:eastAsia="Calibri"/>
          <w:b/>
          <w:szCs w:val="24"/>
        </w:rPr>
        <w:t>Class Imbalance:</w:t>
      </w:r>
    </w:p>
    <w:p w14:paraId="2AA60B71" w14:textId="2BA77CD9" w:rsidR="000742C6" w:rsidRPr="00ED22A9" w:rsidRDefault="00A50AE6" w:rsidP="00ED22A9">
      <w:pPr>
        <w:pStyle w:val="ListParagraph"/>
        <w:spacing w:line="275" w:lineRule="auto"/>
        <w:ind w:left="284" w:right="40"/>
        <w:jc w:val="both"/>
        <w:rPr>
          <w:sz w:val="16"/>
        </w:rPr>
      </w:pPr>
      <w:r>
        <w:rPr>
          <w:rFonts w:eastAsia="Calibri"/>
          <w:szCs w:val="24"/>
        </w:rPr>
        <w:t xml:space="preserve">The </w:t>
      </w:r>
      <w:r w:rsidR="0007394A" w:rsidRPr="005E3F3B">
        <w:rPr>
          <w:rFonts w:eastAsia="Calibri"/>
          <w:szCs w:val="24"/>
        </w:rPr>
        <w:t>dataset</w:t>
      </w:r>
      <w:r>
        <w:rPr>
          <w:rFonts w:eastAsia="Calibri"/>
          <w:szCs w:val="24"/>
        </w:rPr>
        <w:t xml:space="preserve"> provided to us </w:t>
      </w:r>
      <w:r w:rsidR="0007394A" w:rsidRPr="005E3F3B">
        <w:rPr>
          <w:rFonts w:eastAsia="Calibri"/>
          <w:szCs w:val="24"/>
        </w:rPr>
        <w:t xml:space="preserve">has </w:t>
      </w:r>
      <w:r>
        <w:rPr>
          <w:rFonts w:eastAsia="Calibri"/>
          <w:szCs w:val="24"/>
        </w:rPr>
        <w:t>extreme</w:t>
      </w:r>
      <w:r w:rsidR="00044E33">
        <w:rPr>
          <w:rFonts w:eastAsia="Calibri"/>
          <w:szCs w:val="24"/>
        </w:rPr>
        <w:t xml:space="preserve"> class imbalance, with 77,203 patients surviving and only 2797 patients dying</w:t>
      </w:r>
      <w:r w:rsidR="0007394A" w:rsidRPr="005E3F3B">
        <w:rPr>
          <w:rFonts w:eastAsia="Calibri"/>
          <w:szCs w:val="24"/>
        </w:rPr>
        <w:t>.</w:t>
      </w:r>
      <w:r w:rsidR="00044E33">
        <w:rPr>
          <w:rFonts w:eastAsia="Calibri"/>
          <w:szCs w:val="24"/>
        </w:rPr>
        <w:t xml:space="preserve"> So, training and testing a model with these data </w:t>
      </w:r>
      <w:r w:rsidR="00044E33">
        <w:rPr>
          <w:rFonts w:eastAsia="Calibri"/>
          <w:szCs w:val="24"/>
        </w:rPr>
        <w:lastRenderedPageBreak/>
        <w:t xml:space="preserve">surely leads to overfitting. </w:t>
      </w:r>
      <w:r w:rsidR="0007394A" w:rsidRPr="005E3F3B">
        <w:rPr>
          <w:rFonts w:eastAsia="Calibri"/>
          <w:szCs w:val="24"/>
        </w:rPr>
        <w:t xml:space="preserve">In this </w:t>
      </w:r>
      <w:r>
        <w:rPr>
          <w:rFonts w:eastAsia="Calibri"/>
          <w:szCs w:val="24"/>
        </w:rPr>
        <w:t>scenario</w:t>
      </w:r>
      <w:r w:rsidR="0007394A" w:rsidRPr="005E3F3B">
        <w:rPr>
          <w:rFonts w:eastAsia="Calibri"/>
          <w:szCs w:val="24"/>
        </w:rPr>
        <w:t>, we want to</w:t>
      </w:r>
      <w:r w:rsidR="00044E33">
        <w:rPr>
          <w:rFonts w:eastAsia="Calibri"/>
          <w:szCs w:val="24"/>
        </w:rPr>
        <w:t xml:space="preserve"> increase the minority class in our dataset</w:t>
      </w:r>
      <w:r w:rsidR="0007394A" w:rsidRPr="005E3F3B">
        <w:rPr>
          <w:rFonts w:eastAsia="Calibri"/>
          <w:szCs w:val="24"/>
        </w:rPr>
        <w:t xml:space="preserve"> that would essentially</w:t>
      </w:r>
      <w:r w:rsidR="00044E33">
        <w:rPr>
          <w:rFonts w:eastAsia="Calibri"/>
          <w:szCs w:val="24"/>
        </w:rPr>
        <w:t xml:space="preserve"> result in effective training and building of model</w:t>
      </w:r>
      <w:r w:rsidR="0007394A" w:rsidRPr="005E3F3B">
        <w:rPr>
          <w:rFonts w:eastAsia="Calibri"/>
          <w:szCs w:val="24"/>
        </w:rPr>
        <w:t xml:space="preserve">. At the same time, we want to </w:t>
      </w:r>
      <w:r w:rsidR="00082BEE">
        <w:rPr>
          <w:rFonts w:eastAsia="Calibri"/>
          <w:szCs w:val="24"/>
        </w:rPr>
        <w:t>have lesser</w:t>
      </w:r>
      <w:r w:rsidR="00044E33">
        <w:rPr>
          <w:rFonts w:eastAsia="Calibri"/>
          <w:szCs w:val="24"/>
        </w:rPr>
        <w:t xml:space="preserve"> majority class</w:t>
      </w:r>
      <w:r w:rsidR="0007394A" w:rsidRPr="005E3F3B">
        <w:rPr>
          <w:rFonts w:eastAsia="Calibri"/>
          <w:szCs w:val="24"/>
        </w:rPr>
        <w:t>, i.e.</w:t>
      </w:r>
      <w:r w:rsidR="00044E33">
        <w:rPr>
          <w:rFonts w:eastAsia="Calibri"/>
          <w:szCs w:val="24"/>
        </w:rPr>
        <w:t xml:space="preserve"> we like to consider lesser number of patients surviving</w:t>
      </w:r>
      <w:r w:rsidR="0007394A" w:rsidRPr="005E3F3B">
        <w:rPr>
          <w:rFonts w:eastAsia="Calibri"/>
          <w:szCs w:val="24"/>
        </w:rPr>
        <w:t>. This woul</w:t>
      </w:r>
      <w:r w:rsidR="00044E33">
        <w:rPr>
          <w:rFonts w:eastAsia="Calibri"/>
          <w:szCs w:val="24"/>
        </w:rPr>
        <w:t>d reduce the unnecessary overfitting</w:t>
      </w:r>
      <w:r w:rsidR="0007394A" w:rsidRPr="005E3F3B">
        <w:rPr>
          <w:rFonts w:eastAsia="Calibri"/>
          <w:szCs w:val="24"/>
        </w:rPr>
        <w:t xml:space="preserve">. To mitigate the issue of class imbalance, we </w:t>
      </w:r>
      <w:r w:rsidR="00082BEE">
        <w:rPr>
          <w:rFonts w:eastAsia="Calibri"/>
          <w:szCs w:val="24"/>
        </w:rPr>
        <w:t>have preferred</w:t>
      </w:r>
      <w:r w:rsidR="00FF0D62">
        <w:rPr>
          <w:rFonts w:eastAsia="Calibri"/>
          <w:szCs w:val="24"/>
        </w:rPr>
        <w:t xml:space="preserve"> undersampling and oversampling</w:t>
      </w:r>
      <w:r w:rsidR="0007394A" w:rsidRPr="005E3F3B">
        <w:rPr>
          <w:rFonts w:eastAsia="Calibri"/>
          <w:szCs w:val="24"/>
        </w:rPr>
        <w:t xml:space="preserve"> based </w:t>
      </w:r>
      <w:r w:rsidR="00FF0D62">
        <w:rPr>
          <w:rFonts w:eastAsia="Calibri"/>
          <w:szCs w:val="24"/>
        </w:rPr>
        <w:t>approaches</w:t>
      </w:r>
      <w:r w:rsidR="0007394A" w:rsidRPr="005E3F3B">
        <w:rPr>
          <w:rFonts w:eastAsia="Calibri"/>
          <w:szCs w:val="24"/>
        </w:rPr>
        <w:t>.</w:t>
      </w:r>
      <w:r w:rsidR="00727137">
        <w:rPr>
          <w:rFonts w:eastAsia="Calibri"/>
          <w:szCs w:val="24"/>
        </w:rPr>
        <w:t xml:space="preserve"> </w:t>
      </w:r>
    </w:p>
    <w:p w14:paraId="3EE06A35" w14:textId="25501740" w:rsidR="00196FFB" w:rsidRDefault="00117DAB" w:rsidP="005E3F3B">
      <w:pPr>
        <w:keepNext/>
        <w:spacing w:line="276" w:lineRule="auto"/>
        <w:ind w:right="80"/>
        <w:rPr>
          <w:noProof/>
          <w:lang w:val="en-IN" w:eastAsia="en-IN"/>
        </w:rPr>
      </w:pPr>
      <w:r>
        <w:rPr>
          <w:noProof/>
          <w:lang w:bidi="hi-IN"/>
        </w:rPr>
        <w:drawing>
          <wp:inline distT="0" distB="0" distL="0" distR="0" wp14:anchorId="0C98BC22" wp14:editId="000CAB3A">
            <wp:extent cx="3200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IMBALANCED.jpg"/>
                    <pic:cNvPicPr/>
                  </pic:nvPicPr>
                  <pic:blipFill>
                    <a:blip r:embed="rId9">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4CC7EC04" w14:textId="3558B7FA" w:rsidR="000E5A4C" w:rsidRPr="005E3F3B" w:rsidRDefault="004D3792" w:rsidP="005E3F3B">
      <w:pPr>
        <w:pStyle w:val="Caption"/>
        <w:ind w:left="1616"/>
        <w:rPr>
          <w:rFonts w:eastAsia="Calibri"/>
          <w:i w:val="0"/>
        </w:rPr>
      </w:pPr>
      <w:r>
        <w:rPr>
          <w:i w:val="0"/>
          <w:color w:val="auto"/>
        </w:rPr>
        <w:t xml:space="preserve">Figure1: </w:t>
      </w:r>
      <w:r w:rsidR="005E3F3B" w:rsidRPr="000742C6">
        <w:rPr>
          <w:i w:val="0"/>
          <w:color w:val="auto"/>
        </w:rPr>
        <w:t xml:space="preserve"> Class Imbalance </w:t>
      </w:r>
    </w:p>
    <w:p w14:paraId="529B7E11" w14:textId="1D3F420E" w:rsidR="000E5A4C" w:rsidRPr="00692E7B" w:rsidRDefault="00271D1C" w:rsidP="005E3F3B">
      <w:pPr>
        <w:jc w:val="both"/>
        <w:rPr>
          <w:shd w:val="clear" w:color="auto" w:fill="FFFFFF"/>
        </w:rPr>
      </w:pPr>
      <w:r w:rsidRPr="00291AE1">
        <w:t>Most common approach for this problem is classification using machine learnin</w:t>
      </w:r>
      <w:r w:rsidR="00C96A7E">
        <w:t>g algorithm like Random Forests, Logistics Regression, etc. Random Forest</w:t>
      </w:r>
      <w:r w:rsidR="00C96A7E">
        <w:rPr>
          <w:shd w:val="clear" w:color="auto" w:fill="FFFFFF"/>
        </w:rPr>
        <w:t> is an</w:t>
      </w:r>
      <w:r w:rsidRPr="00291AE1">
        <w:rPr>
          <w:shd w:val="clear" w:color="auto" w:fill="FFFFFF"/>
        </w:rPr>
        <w:t> ensemble learning</w:t>
      </w:r>
      <w:r w:rsidR="000E5A4C" w:rsidRPr="00291AE1">
        <w:rPr>
          <w:shd w:val="clear" w:color="auto" w:fill="FFFFFF"/>
        </w:rPr>
        <w:t xml:space="preserve"> method </w:t>
      </w:r>
      <w:r w:rsidRPr="00291AE1">
        <w:rPr>
          <w:shd w:val="clear" w:color="auto" w:fill="FFFFFF"/>
        </w:rPr>
        <w:t>for  </w:t>
      </w:r>
      <w:r w:rsidR="000E5A4C" w:rsidRPr="00291AE1">
        <w:t>regression</w:t>
      </w:r>
      <w:r w:rsidR="00C96A7E">
        <w:t>,classification</w:t>
      </w:r>
      <w:r w:rsidR="000E5A4C" w:rsidRPr="00291AE1">
        <w:t xml:space="preserve"> </w:t>
      </w:r>
      <w:r w:rsidR="00C96A7E">
        <w:rPr>
          <w:shd w:val="clear" w:color="auto" w:fill="FFFFFF"/>
        </w:rPr>
        <w:t>&amp;</w:t>
      </w:r>
      <w:r w:rsidRPr="00291AE1">
        <w:rPr>
          <w:shd w:val="clear" w:color="auto" w:fill="FFFFFF"/>
        </w:rPr>
        <w:t xml:space="preserve"> other tasks that operates by construct</w:t>
      </w:r>
      <w:r w:rsidR="00C96A7E">
        <w:rPr>
          <w:shd w:val="clear" w:color="auto" w:fill="FFFFFF"/>
        </w:rPr>
        <w:t xml:space="preserve">ing multiple </w:t>
      </w:r>
      <w:r w:rsidRPr="00291AE1">
        <w:rPr>
          <w:shd w:val="clear" w:color="auto" w:fill="FFFFFF"/>
        </w:rPr>
        <w:t> </w:t>
      </w:r>
      <w:r w:rsidR="000E5A4C" w:rsidRPr="00291AE1">
        <w:rPr>
          <w:shd w:val="clear" w:color="auto" w:fill="FFFFFF"/>
        </w:rPr>
        <w:t>decision trees</w:t>
      </w:r>
      <w:r w:rsidR="00C96A7E">
        <w:rPr>
          <w:shd w:val="clear" w:color="auto" w:fill="FFFFFF"/>
        </w:rPr>
        <w:t> during training time and output the class which is</w:t>
      </w:r>
      <w:r w:rsidRPr="00291AE1">
        <w:rPr>
          <w:shd w:val="clear" w:color="auto" w:fill="FFFFFF"/>
        </w:rPr>
        <w:t xml:space="preserve"> the </w:t>
      </w:r>
      <w:r w:rsidR="000E5A4C" w:rsidRPr="00291AE1">
        <w:rPr>
          <w:shd w:val="clear" w:color="auto" w:fill="FFFFFF"/>
        </w:rPr>
        <w:t>mode</w:t>
      </w:r>
      <w:r w:rsidRPr="00291AE1">
        <w:rPr>
          <w:shd w:val="clear" w:color="auto" w:fill="FFFFFF"/>
        </w:rPr>
        <w:t> of the classes (</w:t>
      </w:r>
      <w:r w:rsidR="00C96A7E">
        <w:rPr>
          <w:shd w:val="clear" w:color="auto" w:fill="FFFFFF"/>
        </w:rPr>
        <w:t xml:space="preserve">for </w:t>
      </w:r>
      <w:r w:rsidRPr="00291AE1">
        <w:rPr>
          <w:shd w:val="clear" w:color="auto" w:fill="FFFFFF"/>
        </w:rPr>
        <w:t>classification) or mean prediction (</w:t>
      </w:r>
      <w:r w:rsidR="00C96A7E">
        <w:rPr>
          <w:shd w:val="clear" w:color="auto" w:fill="FFFFFF"/>
        </w:rPr>
        <w:t xml:space="preserve">in case of </w:t>
      </w:r>
      <w:r w:rsidRPr="00291AE1">
        <w:rPr>
          <w:shd w:val="clear" w:color="auto" w:fill="FFFFFF"/>
        </w:rPr>
        <w:t>regression) of the individual trees</w:t>
      </w:r>
      <w:r w:rsidR="00FF0D62">
        <w:rPr>
          <w:shd w:val="clear" w:color="auto" w:fill="FFFFFF"/>
        </w:rPr>
        <w:t>.</w:t>
      </w:r>
      <w:r w:rsidR="00C96A7E">
        <w:rPr>
          <w:shd w:val="clear" w:color="auto" w:fill="FFFFFF"/>
        </w:rPr>
        <w:t> Random forest is useful for</w:t>
      </w:r>
      <w:r w:rsidR="000217DF">
        <w:rPr>
          <w:shd w:val="clear" w:color="auto" w:fill="FFFFFF"/>
        </w:rPr>
        <w:t xml:space="preserve"> datsets that leads to</w:t>
      </w:r>
      <w:r w:rsidRPr="00291AE1">
        <w:rPr>
          <w:shd w:val="clear" w:color="auto" w:fill="FFFFFF"/>
        </w:rPr>
        <w:t> </w:t>
      </w:r>
      <w:r w:rsidR="000E5A4C" w:rsidRPr="00291AE1">
        <w:t>overfiting</w:t>
      </w:r>
      <w:r w:rsidRPr="00291AE1">
        <w:rPr>
          <w:shd w:val="clear" w:color="auto" w:fill="FFFFFF"/>
        </w:rPr>
        <w:t>.</w:t>
      </w:r>
      <w:r w:rsidR="00692E7B">
        <w:rPr>
          <w:shd w:val="clear" w:color="auto" w:fill="FFFFFF"/>
        </w:rPr>
        <w:t xml:space="preserve"> </w:t>
      </w:r>
      <w:r w:rsidR="001A25B1" w:rsidRPr="00291AE1">
        <w:rPr>
          <w:shd w:val="clear" w:color="auto" w:fill="FFFFFF"/>
        </w:rPr>
        <w:t>Another approach for solving the problem was classification using Deep Neural Network. Deep Neural Network is considered to be one of the most efficient c</w:t>
      </w:r>
      <w:r w:rsidR="000217DF">
        <w:rPr>
          <w:shd w:val="clear" w:color="auto" w:fill="FFFFFF"/>
        </w:rPr>
        <w:t>lassifier. I</w:t>
      </w:r>
      <w:r w:rsidR="001A25B1" w:rsidRPr="00291AE1">
        <w:rPr>
          <w:shd w:val="clear" w:color="auto" w:fill="FFFFFF"/>
        </w:rPr>
        <w:t>n hidden layers</w:t>
      </w:r>
      <w:r w:rsidR="000217DF">
        <w:rPr>
          <w:shd w:val="clear" w:color="auto" w:fill="FFFFFF"/>
        </w:rPr>
        <w:t xml:space="preserve"> using Relu Functions</w:t>
      </w:r>
      <w:r w:rsidR="001A25B1" w:rsidRPr="00291AE1">
        <w:rPr>
          <w:shd w:val="clear" w:color="auto" w:fill="FFFFFF"/>
        </w:rPr>
        <w:t xml:space="preserve"> and </w:t>
      </w:r>
      <w:r w:rsidR="000217DF">
        <w:rPr>
          <w:shd w:val="clear" w:color="auto" w:fill="FFFFFF"/>
        </w:rPr>
        <w:t xml:space="preserve"> using </w:t>
      </w:r>
      <w:r w:rsidR="001A25B1" w:rsidRPr="00291AE1">
        <w:rPr>
          <w:shd w:val="clear" w:color="auto" w:fill="FFFFFF"/>
        </w:rPr>
        <w:t>a softmax function at the outer lay</w:t>
      </w:r>
      <w:r w:rsidR="00FF0D62">
        <w:rPr>
          <w:shd w:val="clear" w:color="auto" w:fill="FFFFFF"/>
        </w:rPr>
        <w:t xml:space="preserve">er, it showed accuracy around </w:t>
      </w:r>
      <w:r w:rsidR="007F7F9A">
        <w:rPr>
          <w:shd w:val="clear" w:color="auto" w:fill="FFFFFF"/>
        </w:rPr>
        <w:t>60</w:t>
      </w:r>
      <w:r w:rsidR="004D3792">
        <w:rPr>
          <w:shd w:val="clear" w:color="auto" w:fill="FFFFFF"/>
        </w:rPr>
        <w:t>5</w:t>
      </w:r>
      <w:r w:rsidR="001A25B1" w:rsidRPr="00291AE1">
        <w:rPr>
          <w:shd w:val="clear" w:color="auto" w:fill="FFFFFF"/>
        </w:rPr>
        <w:t xml:space="preserve"> percent .Other approaches fo</w:t>
      </w:r>
      <w:r w:rsidR="003A1558">
        <w:rPr>
          <w:shd w:val="clear" w:color="auto" w:fill="FFFFFF"/>
        </w:rPr>
        <w:t>r the same problem were Gaussian Naïve Bayes, Perceptron Model</w:t>
      </w:r>
      <w:r w:rsidR="001A25B1" w:rsidRPr="00291AE1">
        <w:rPr>
          <w:shd w:val="clear" w:color="auto" w:fill="FFFFFF"/>
        </w:rPr>
        <w:t xml:space="preserve">. </w:t>
      </w:r>
      <w:r w:rsidR="000E5A4C" w:rsidRPr="00291AE1">
        <w:t>The previous approaches required a lot of computational ability of the system and also the</w:t>
      </w:r>
      <w:r w:rsidR="001A25B1" w:rsidRPr="00291AE1">
        <w:t xml:space="preserve"> acc</w:t>
      </w:r>
      <w:r w:rsidR="00961C51" w:rsidRPr="00291AE1">
        <w:t xml:space="preserve">uracy was not </w:t>
      </w:r>
      <w:r w:rsidR="00190161" w:rsidRPr="00291AE1">
        <w:t>up to</w:t>
      </w:r>
      <w:r w:rsidR="00961C51" w:rsidRPr="00291AE1">
        <w:t xml:space="preserve"> the mark.</w:t>
      </w:r>
    </w:p>
    <w:p w14:paraId="02819494" w14:textId="246D7843" w:rsidR="00961C51" w:rsidRDefault="00961C51" w:rsidP="005E3F3B">
      <w:pPr>
        <w:jc w:val="both"/>
        <w:rPr>
          <w:shd w:val="clear" w:color="auto" w:fill="FFFFFF"/>
        </w:rPr>
      </w:pPr>
      <w:r w:rsidRPr="00291AE1">
        <w:t>Our approach for this very Project is a machine l</w:t>
      </w:r>
      <w:r w:rsidR="003A1558">
        <w:t>earning algorithm called Logistics Regression</w:t>
      </w:r>
      <w:r w:rsidRPr="00291AE1">
        <w:t>.</w:t>
      </w:r>
      <w:r w:rsidRPr="00291AE1">
        <w:rPr>
          <w:shd w:val="clear" w:color="auto" w:fill="FFFFFF"/>
        </w:rPr>
        <w:t xml:space="preserve"> </w:t>
      </w:r>
    </w:p>
    <w:p w14:paraId="5E5E288F" w14:textId="77777777" w:rsidR="00117627" w:rsidRPr="00291AE1" w:rsidRDefault="00117627" w:rsidP="005E3F3B">
      <w:pPr>
        <w:jc w:val="both"/>
        <w:rPr>
          <w:shd w:val="clear" w:color="auto" w:fill="FFFFFF"/>
        </w:rPr>
      </w:pPr>
    </w:p>
    <w:p w14:paraId="53512055" w14:textId="0F7ACB22" w:rsidR="00117627" w:rsidRPr="00ED22A9" w:rsidRDefault="00117627" w:rsidP="00692E7B">
      <w:pPr>
        <w:pStyle w:val="Heading1"/>
        <w:rPr>
          <w:b/>
        </w:rPr>
      </w:pPr>
      <w:r w:rsidRPr="00692E7B">
        <w:rPr>
          <w:b/>
        </w:rPr>
        <w:t xml:space="preserve"> </w:t>
      </w:r>
      <w:r w:rsidRPr="00ED22A9">
        <w:rPr>
          <w:b/>
        </w:rPr>
        <w:t xml:space="preserve">RELATED WORK </w:t>
      </w:r>
    </w:p>
    <w:p w14:paraId="2C2AA653" w14:textId="77777777" w:rsidR="00ED22A9" w:rsidRPr="00ED22A9" w:rsidRDefault="00ED22A9" w:rsidP="00ED22A9"/>
    <w:p w14:paraId="721D734D" w14:textId="628758C6" w:rsidR="00692E7B" w:rsidRDefault="003A1558" w:rsidP="00404A10">
      <w:pPr>
        <w:jc w:val="both"/>
        <w:rPr>
          <w:szCs w:val="24"/>
          <w:lang w:val="en-IN" w:eastAsia="en-IN"/>
        </w:rPr>
      </w:pPr>
      <w:r>
        <w:rPr>
          <w:b/>
        </w:rPr>
        <w:t xml:space="preserve">Mortality Prediction: To Be, Or Not To Be </w:t>
      </w:r>
      <w:r>
        <w:t>is basically a Binary</w:t>
      </w:r>
      <w:r w:rsidR="009E34A3" w:rsidRPr="00291AE1">
        <w:t xml:space="preserve"> Classification problem. So there has been various approaches to tackle this problem. Some have chosen neural networks while others chose various Machine learning Classifier to have a better result.</w:t>
      </w:r>
      <w:r w:rsidR="005E3F3B">
        <w:rPr>
          <w:iCs/>
        </w:rPr>
        <w:t xml:space="preserve"> </w:t>
      </w:r>
      <w:r w:rsidR="009E34A3" w:rsidRPr="00291AE1">
        <w:t xml:space="preserve">Neural Networks are considered to be one of the best Classifiers. As </w:t>
      </w:r>
      <w:r w:rsidR="00D27CE9" w:rsidRPr="00291AE1">
        <w:t xml:space="preserve">our dataset is </w:t>
      </w:r>
      <w:r w:rsidR="00190161" w:rsidRPr="00291AE1">
        <w:t>nonlinear</w:t>
      </w:r>
      <w:r w:rsidR="007B3A98" w:rsidRPr="00291AE1">
        <w:t>, we</w:t>
      </w:r>
      <w:r w:rsidR="009E34A3" w:rsidRPr="00291AE1">
        <w:t xml:space="preserve"> need to use deep neural network to introduce non </w:t>
      </w:r>
      <w:r w:rsidR="00190161" w:rsidRPr="00291AE1">
        <w:t>linearity. This</w:t>
      </w:r>
      <w:r w:rsidR="00D27CE9" w:rsidRPr="00291AE1">
        <w:t xml:space="preserve"> is one of the simplest approaches to our </w:t>
      </w:r>
      <w:r w:rsidR="00D27CE9" w:rsidRPr="00291AE1">
        <w:lastRenderedPageBreak/>
        <w:t>Problem but it has not shown much accuracy. The highest score we got using</w:t>
      </w:r>
      <w:r w:rsidR="00A66867">
        <w:t xml:space="preserve"> this approach was around 0.6049</w:t>
      </w:r>
      <w:r w:rsidR="00D27CE9" w:rsidRPr="00291AE1">
        <w:t>. And also tuning of a deep neural networks requires a good amount of time. Another approach using machine learning algorithm is Ra</w:t>
      </w:r>
      <w:r w:rsidR="00CD0C31">
        <w:t>ndom Forest. Random forest is a</w:t>
      </w:r>
      <w:r w:rsidR="00D27CE9" w:rsidRPr="00291AE1">
        <w:t xml:space="preserve"> </w:t>
      </w:r>
      <w:r w:rsidR="00CD0C31">
        <w:rPr>
          <w:shd w:val="clear" w:color="auto" w:fill="FFFFFF"/>
        </w:rPr>
        <w:t>ensemble learning algorithm which creates a multiple</w:t>
      </w:r>
      <w:r w:rsidR="00D27CE9" w:rsidRPr="00291AE1">
        <w:rPr>
          <w:shd w:val="clear" w:color="auto" w:fill="FFFFFF"/>
        </w:rPr>
        <w:t xml:space="preserve"> decision trees to predict the class</w:t>
      </w:r>
      <w:r w:rsidR="005E3F3B">
        <w:rPr>
          <w:shd w:val="clear" w:color="auto" w:fill="FFFFFF"/>
        </w:rPr>
        <w:t>.</w:t>
      </w:r>
      <w:r w:rsidR="0051160E" w:rsidRPr="00291AE1">
        <w:rPr>
          <w:shd w:val="clear" w:color="auto" w:fill="FFFFFF"/>
        </w:rPr>
        <w:t xml:space="preserve"> By tuning the </w:t>
      </w:r>
      <w:r w:rsidR="00190161" w:rsidRPr="00291AE1">
        <w:rPr>
          <w:shd w:val="clear" w:color="auto" w:fill="FFFFFF"/>
        </w:rPr>
        <w:t>random forest</w:t>
      </w:r>
      <w:r w:rsidR="0051160E" w:rsidRPr="00291AE1">
        <w:rPr>
          <w:shd w:val="clear" w:color="auto" w:fill="FFFFFF"/>
        </w:rPr>
        <w:t xml:space="preserve"> classifier we i</w:t>
      </w:r>
      <w:r w:rsidR="00A66867">
        <w:rPr>
          <w:shd w:val="clear" w:color="auto" w:fill="FFFFFF"/>
        </w:rPr>
        <w:t>ncreased our score around 0.7166</w:t>
      </w:r>
      <w:r w:rsidR="0051160E" w:rsidRPr="00291AE1">
        <w:rPr>
          <w:shd w:val="clear" w:color="auto" w:fill="FFFFFF"/>
        </w:rPr>
        <w:t>.</w:t>
      </w:r>
      <w:r w:rsidR="00CD0C31" w:rsidRPr="00CD0C31">
        <w:rPr>
          <w:szCs w:val="24"/>
          <w:lang w:val="en-IN" w:eastAsia="en-IN"/>
        </w:rPr>
        <w:t xml:space="preserve"> </w:t>
      </w:r>
      <w:r w:rsidR="00CD0C31" w:rsidRPr="00291AE1">
        <w:rPr>
          <w:szCs w:val="24"/>
          <w:lang w:val="en-IN" w:eastAsia="en-IN"/>
        </w:rPr>
        <w:t>Random forests</w:t>
      </w:r>
      <w:r w:rsidR="00CD0C31">
        <w:rPr>
          <w:szCs w:val="24"/>
          <w:lang w:val="en-IN" w:eastAsia="en-IN"/>
        </w:rPr>
        <w:t xml:space="preserve"> have</w:t>
      </w:r>
      <w:r w:rsidR="0051160E" w:rsidRPr="00291AE1">
        <w:rPr>
          <w:rFonts w:ascii="Georgia" w:hAnsi="Georgia"/>
        </w:rPr>
        <w:t xml:space="preserve"> </w:t>
      </w:r>
      <w:r w:rsidR="00CD0C31">
        <w:rPr>
          <w:szCs w:val="24"/>
          <w:lang w:val="en-IN" w:eastAsia="en-IN"/>
        </w:rPr>
        <w:t>the main disadvantage as</w:t>
      </w:r>
      <w:r w:rsidR="0051160E" w:rsidRPr="00291AE1">
        <w:rPr>
          <w:szCs w:val="24"/>
          <w:lang w:val="en-IN" w:eastAsia="en-IN"/>
        </w:rPr>
        <w:t xml:space="preserve"> their comp</w:t>
      </w:r>
      <w:r w:rsidR="00CD0C31">
        <w:rPr>
          <w:szCs w:val="24"/>
          <w:lang w:val="en-IN" w:eastAsia="en-IN"/>
        </w:rPr>
        <w:t>lexity. They are much harder &amp; time consuming to construct in comparison to</w:t>
      </w:r>
      <w:r w:rsidR="0051160E" w:rsidRPr="00291AE1">
        <w:rPr>
          <w:szCs w:val="24"/>
          <w:lang w:val="en-IN" w:eastAsia="en-IN"/>
        </w:rPr>
        <w:t xml:space="preserve"> decision trees. Furthermore its tuning is difficult and Overfitting can easily occur</w:t>
      </w:r>
      <w:r w:rsidR="00502127" w:rsidRPr="00291AE1">
        <w:rPr>
          <w:szCs w:val="24"/>
          <w:lang w:val="en-IN" w:eastAsia="en-IN"/>
        </w:rPr>
        <w:t>.</w:t>
      </w:r>
      <w:r w:rsidR="00404A10">
        <w:rPr>
          <w:szCs w:val="24"/>
          <w:lang w:val="en-IN" w:eastAsia="en-IN"/>
        </w:rPr>
        <w:t xml:space="preserve"> </w:t>
      </w:r>
    </w:p>
    <w:p w14:paraId="42F18E60" w14:textId="77777777" w:rsidR="00236355" w:rsidRDefault="00236355" w:rsidP="00404A10">
      <w:pPr>
        <w:jc w:val="both"/>
        <w:rPr>
          <w:rFonts w:ascii="Helvetica" w:hAnsi="Helvetica"/>
          <w:sz w:val="23"/>
          <w:szCs w:val="23"/>
          <w:shd w:val="clear" w:color="auto" w:fill="FFFFFF"/>
        </w:rPr>
      </w:pPr>
      <w:r>
        <w:rPr>
          <w:lang w:val="en-IN" w:eastAsia="en-IN"/>
        </w:rPr>
        <w:t xml:space="preserve">We have opted Logistics Regression Machine Learning Model, </w:t>
      </w:r>
      <w:r w:rsidR="00502127" w:rsidRPr="00291AE1">
        <w:rPr>
          <w:lang w:val="en-IN" w:eastAsia="en-IN"/>
        </w:rPr>
        <w:t>which is providing us better results than other neural and machine learning algorithms.</w:t>
      </w:r>
      <w:r w:rsidR="00502127" w:rsidRPr="00291AE1">
        <w:rPr>
          <w:rFonts w:ascii="Helvetica" w:hAnsi="Helvetica"/>
          <w:sz w:val="23"/>
          <w:szCs w:val="23"/>
          <w:shd w:val="clear" w:color="auto" w:fill="FFFFFF"/>
        </w:rPr>
        <w:t xml:space="preserve"> </w:t>
      </w:r>
    </w:p>
    <w:p w14:paraId="138D17D6" w14:textId="2675F8F2" w:rsidR="00236355" w:rsidRDefault="00502127" w:rsidP="00404A10">
      <w:pPr>
        <w:jc w:val="both"/>
        <w:rPr>
          <w:lang w:val="en-IN" w:eastAsia="en-IN"/>
        </w:rPr>
      </w:pPr>
      <w:r w:rsidRPr="00291AE1">
        <w:rPr>
          <w:lang w:val="en-IN" w:eastAsia="en-IN"/>
        </w:rPr>
        <w:t>The implementation of the model supports the fe</w:t>
      </w:r>
      <w:r w:rsidR="00236355">
        <w:rPr>
          <w:lang w:val="en-IN" w:eastAsia="en-IN"/>
        </w:rPr>
        <w:t>atures of the scikit-learn and accuracy score</w:t>
      </w:r>
      <w:r w:rsidR="00CD0C31">
        <w:rPr>
          <w:lang w:val="en-IN" w:eastAsia="en-IN"/>
        </w:rPr>
        <w:t xml:space="preserve"> implementations.</w:t>
      </w:r>
      <w:r w:rsidRPr="00291AE1">
        <w:rPr>
          <w:lang w:val="en-IN" w:eastAsia="en-IN"/>
        </w:rPr>
        <w:t xml:space="preserve"> </w:t>
      </w:r>
    </w:p>
    <w:p w14:paraId="0D0A05FC" w14:textId="514D0AB5" w:rsidR="001B36B1" w:rsidRPr="00C96A7E" w:rsidRDefault="00040F91" w:rsidP="001B36B1">
      <w:pPr>
        <w:pStyle w:val="Heading1"/>
        <w:rPr>
          <w:b/>
          <w:bCs/>
        </w:rPr>
      </w:pPr>
      <w:r w:rsidRPr="00C96A7E">
        <w:rPr>
          <w:b/>
          <w:bCs/>
        </w:rPr>
        <w:t>Methodology</w:t>
      </w:r>
    </w:p>
    <w:p w14:paraId="5B35B837" w14:textId="6D00958F" w:rsidR="00333739" w:rsidRDefault="00333739" w:rsidP="00333739">
      <w:pPr>
        <w:pStyle w:val="Heading2"/>
      </w:pPr>
      <w:r>
        <w:t>Problem Statement</w:t>
      </w:r>
    </w:p>
    <w:p w14:paraId="4A767CF2" w14:textId="7D627CF1" w:rsidR="00117627" w:rsidRPr="00117627" w:rsidRDefault="00117627" w:rsidP="00117627">
      <w:r w:rsidRPr="00117627">
        <w:t>In this problem, We have to predic</w:t>
      </w:r>
      <w:r w:rsidR="008D171F">
        <w:t>t that</w:t>
      </w:r>
      <w:r w:rsidRPr="00117627">
        <w:t xml:space="preserve"> </w:t>
      </w:r>
      <w:r w:rsidR="008D171F">
        <w:t>whether a patient survives or not during his/her stay in the hospital</w:t>
      </w:r>
      <w:r>
        <w:t>.</w:t>
      </w:r>
      <w:r w:rsidR="008D171F">
        <w:t xml:space="preserve"> To be able to predict we use Linear SVM as well as Logistics Regression machine learning model using the training set as well as testing set.</w:t>
      </w:r>
    </w:p>
    <w:p w14:paraId="3E0A2E46" w14:textId="02D8786C" w:rsidR="00333739" w:rsidRDefault="00333739" w:rsidP="00333739">
      <w:pPr>
        <w:pStyle w:val="Heading2"/>
      </w:pPr>
      <w:r>
        <w:t>Dataset Description</w:t>
      </w:r>
    </w:p>
    <w:p w14:paraId="459075FD" w14:textId="682555B1" w:rsidR="00333739" w:rsidRDefault="00F44631" w:rsidP="00F44631">
      <w:pPr>
        <w:jc w:val="both"/>
      </w:pPr>
      <w:r>
        <w:t>The Dataset has been provided by</w:t>
      </w:r>
      <w:r w:rsidR="008D171F">
        <w:t xml:space="preserve"> the Codalab with reference and credits to Isabelle Guyon, Kristin Bennett, Andrew Yale, Adrien Pavao, Thomas Gerspacher. The Dataset contains 79,999 patient </w:t>
      </w:r>
      <w:r>
        <w:t xml:space="preserve"> entries with </w:t>
      </w:r>
      <w:r w:rsidR="008D171F">
        <w:t>342</w:t>
      </w:r>
      <w:r>
        <w:t xml:space="preserve"> features and a multi label status with three different values. Th</w:t>
      </w:r>
      <w:r w:rsidR="008D171F">
        <w:t>e Testing Dataset contains 20,001</w:t>
      </w:r>
      <w:r>
        <w:t xml:space="preserve"> values.</w:t>
      </w:r>
    </w:p>
    <w:p w14:paraId="54944AB8" w14:textId="313FEE01" w:rsidR="001B36B1" w:rsidRPr="00291AE1" w:rsidRDefault="007542C0" w:rsidP="001F4C5C">
      <w:pPr>
        <w:pStyle w:val="Heading2"/>
      </w:pPr>
      <w:r w:rsidRPr="00291AE1">
        <w:t>Preliminary Data Analysis</w:t>
      </w:r>
    </w:p>
    <w:p w14:paraId="6659C5FA" w14:textId="0010A444" w:rsidR="002F0065" w:rsidRDefault="007542C0" w:rsidP="007A47E8">
      <w:pPr>
        <w:jc w:val="both"/>
        <w:rPr>
          <w:spacing w:val="-1"/>
          <w:szCs w:val="32"/>
          <w:shd w:val="clear" w:color="auto" w:fill="FFFFFF"/>
        </w:rPr>
      </w:pPr>
      <w:r w:rsidRPr="00291AE1">
        <w:t>The first task for the project was to explore the dataset an</w:t>
      </w:r>
      <w:r w:rsidR="008D171F">
        <w:t xml:space="preserve">d try to establish </w:t>
      </w:r>
      <w:r w:rsidRPr="00291AE1">
        <w:t xml:space="preserve"> relationship between different features of dataset and the labels &amp; try to exclude those who were not affecting our labels. </w:t>
      </w:r>
      <w:r w:rsidR="005C7BB9" w:rsidRPr="005C7BB9">
        <w:rPr>
          <w:spacing w:val="-1"/>
          <w:szCs w:val="32"/>
          <w:shd w:val="clear" w:color="auto" w:fill="FFFFFF"/>
        </w:rPr>
        <w:t>There was also a major probl</w:t>
      </w:r>
      <w:r w:rsidR="008D171F">
        <w:rPr>
          <w:spacing w:val="-1"/>
          <w:szCs w:val="32"/>
          <w:shd w:val="clear" w:color="auto" w:fill="FFFFFF"/>
        </w:rPr>
        <w:t>em as features like marital status,insurance</w:t>
      </w:r>
      <w:r w:rsidR="005C7BB9" w:rsidRPr="005C7BB9">
        <w:rPr>
          <w:spacing w:val="-1"/>
          <w:szCs w:val="32"/>
          <w:shd w:val="clear" w:color="auto" w:fill="FFFFFF"/>
        </w:rPr>
        <w:t xml:space="preserve"> had many missing data points, so We filled those missing data points with the mean and median(as required) of the respective fea</w:t>
      </w:r>
      <w:r w:rsidR="008D171F">
        <w:rPr>
          <w:spacing w:val="-1"/>
          <w:szCs w:val="32"/>
          <w:shd w:val="clear" w:color="auto" w:fill="FFFFFF"/>
        </w:rPr>
        <w:t>ture in that particular column</w:t>
      </w:r>
      <w:r w:rsidR="005C7BB9" w:rsidRPr="005C7BB9">
        <w:rPr>
          <w:spacing w:val="-1"/>
          <w:szCs w:val="32"/>
          <w:shd w:val="clear" w:color="auto" w:fill="FFFFFF"/>
        </w:rPr>
        <w:t>.</w:t>
      </w:r>
      <w:r w:rsidR="00F52A9D">
        <w:rPr>
          <w:spacing w:val="-1"/>
          <w:szCs w:val="32"/>
          <w:shd w:val="clear" w:color="auto" w:fill="FFFFFF"/>
        </w:rPr>
        <w:t xml:space="preserve"> Also, the labels and training datasets were given separately so we required to link all the datasets to combine and process so we can actually visualize the data.</w:t>
      </w:r>
    </w:p>
    <w:p w14:paraId="4EB73A3D" w14:textId="77777777" w:rsidR="0093445A" w:rsidRDefault="0093445A" w:rsidP="007A47E8">
      <w:pPr>
        <w:jc w:val="both"/>
        <w:rPr>
          <w:noProof/>
          <w:lang w:val="en-IN" w:eastAsia="en-IN"/>
        </w:rPr>
      </w:pPr>
    </w:p>
    <w:p w14:paraId="614947EC" w14:textId="4D7BF3F3" w:rsidR="0093445A" w:rsidRPr="000742C6" w:rsidRDefault="00D93F0A" w:rsidP="004D3792">
      <w:pPr>
        <w:pStyle w:val="Caption"/>
        <w:ind w:left="404"/>
        <w:rPr>
          <w:i w:val="0"/>
          <w:color w:val="auto"/>
        </w:rPr>
      </w:pPr>
      <w:r>
        <w:rPr>
          <w:i w:val="0"/>
          <w:noProof/>
          <w:color w:val="auto"/>
          <w:lang w:bidi="hi-IN"/>
        </w:rPr>
        <w:drawing>
          <wp:inline distT="0" distB="0" distL="0" distR="0" wp14:anchorId="60A94F19" wp14:editId="400E801C">
            <wp:extent cx="3200400" cy="1094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description.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094105"/>
                    </a:xfrm>
                    <a:prstGeom prst="rect">
                      <a:avLst/>
                    </a:prstGeom>
                  </pic:spPr>
                </pic:pic>
              </a:graphicData>
            </a:graphic>
          </wp:inline>
        </w:drawing>
      </w:r>
      <w:r>
        <w:rPr>
          <w:i w:val="0"/>
          <w:color w:val="auto"/>
        </w:rPr>
        <w:t xml:space="preserve">                                 </w:t>
      </w:r>
      <w:r w:rsidR="004D3792">
        <w:rPr>
          <w:i w:val="0"/>
          <w:color w:val="auto"/>
        </w:rPr>
        <w:t xml:space="preserve">   Figure2:</w:t>
      </w:r>
      <w:r w:rsidR="0093445A" w:rsidRPr="000742C6">
        <w:rPr>
          <w:i w:val="0"/>
          <w:color w:val="auto"/>
        </w:rPr>
        <w:t xml:space="preserve"> Dataset Description</w:t>
      </w:r>
    </w:p>
    <w:p w14:paraId="7D8EA3C7" w14:textId="7A34CD8D" w:rsidR="002F0065" w:rsidRDefault="0093382F" w:rsidP="0093382F">
      <w:pPr>
        <w:pStyle w:val="Heading2"/>
      </w:pPr>
      <w:r>
        <w:t>Data Visualization</w:t>
      </w:r>
    </w:p>
    <w:p w14:paraId="56BE879E" w14:textId="18FE75E6" w:rsidR="0093445A" w:rsidRDefault="00117627" w:rsidP="00117627">
      <w:pPr>
        <w:jc w:val="both"/>
      </w:pPr>
      <w:r w:rsidRPr="00117627">
        <w:t>We need to explore the data</w:t>
      </w:r>
      <w:r w:rsidR="00F52A9D">
        <w:t xml:space="preserve"> as it is carrying so many features so we tried</w:t>
      </w:r>
      <w:r w:rsidRPr="00117627">
        <w:t xml:space="preserve"> to find the correlation between the features and </w:t>
      </w:r>
      <w:r w:rsidRPr="00117627">
        <w:lastRenderedPageBreak/>
        <w:t>remove redundancy in our dataset.</w:t>
      </w:r>
      <w:r w:rsidR="00F52A9D">
        <w:t xml:space="preserve"> This reduced our features size but helped in decreasing the dataset length. </w:t>
      </w:r>
    </w:p>
    <w:p w14:paraId="1A72AEA2" w14:textId="77777777" w:rsidR="003E003C" w:rsidRDefault="003E003C" w:rsidP="00117627">
      <w:pPr>
        <w:jc w:val="both"/>
      </w:pPr>
    </w:p>
    <w:p w14:paraId="3CA2374C" w14:textId="711AFAA8" w:rsidR="003E003C" w:rsidRPr="0093445A" w:rsidRDefault="003E003C" w:rsidP="00117627">
      <w:pPr>
        <w:jc w:val="both"/>
      </w:pPr>
      <w:r>
        <w:rPr>
          <w:noProof/>
          <w:lang w:bidi="hi-IN"/>
        </w:rPr>
        <w:drawing>
          <wp:inline distT="0" distB="0" distL="0" distR="0" wp14:anchorId="330EF019" wp14:editId="0F6238B5">
            <wp:extent cx="3200400" cy="2682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 matrix.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2682875"/>
                    </a:xfrm>
                    <a:prstGeom prst="rect">
                      <a:avLst/>
                    </a:prstGeom>
                  </pic:spPr>
                </pic:pic>
              </a:graphicData>
            </a:graphic>
          </wp:inline>
        </w:drawing>
      </w:r>
    </w:p>
    <w:p w14:paraId="54C46AF9" w14:textId="4619506E" w:rsidR="00981539" w:rsidRPr="000742C6" w:rsidRDefault="004D3792" w:rsidP="00CD0C31">
      <w:pPr>
        <w:pStyle w:val="Caption"/>
        <w:ind w:left="1212" w:firstLine="202"/>
        <w:rPr>
          <w:i w:val="0"/>
          <w:color w:val="auto"/>
        </w:rPr>
      </w:pPr>
      <w:r>
        <w:rPr>
          <w:i w:val="0"/>
          <w:color w:val="auto"/>
        </w:rPr>
        <w:t xml:space="preserve">Figure3: </w:t>
      </w:r>
      <w:r w:rsidR="003E003C">
        <w:rPr>
          <w:i w:val="0"/>
          <w:color w:val="auto"/>
        </w:rPr>
        <w:t>Correlation Matrix</w:t>
      </w:r>
    </w:p>
    <w:p w14:paraId="7EA96CBF" w14:textId="03DF64CC" w:rsidR="00FF4561" w:rsidRDefault="00D93F0A" w:rsidP="00FF4561">
      <w:pPr>
        <w:rPr>
          <w:spacing w:val="-1"/>
          <w:szCs w:val="32"/>
          <w:shd w:val="clear" w:color="auto" w:fill="FFFFFF"/>
        </w:rPr>
      </w:pPr>
      <w:r>
        <w:rPr>
          <w:spacing w:val="-1"/>
          <w:szCs w:val="32"/>
          <w:shd w:val="clear" w:color="auto" w:fill="FFFFFF"/>
        </w:rPr>
        <w:t>We replaced the missing values with mean of the column.</w:t>
      </w:r>
      <w:r w:rsidR="00ED22A9">
        <w:rPr>
          <w:spacing w:val="-1"/>
          <w:szCs w:val="32"/>
          <w:shd w:val="clear" w:color="auto" w:fill="FFFFFF"/>
        </w:rPr>
        <w:t xml:space="preserve"> </w:t>
      </w:r>
      <w:r>
        <w:rPr>
          <w:spacing w:val="-1"/>
          <w:szCs w:val="32"/>
          <w:shd w:val="clear" w:color="auto" w:fill="FFFFFF"/>
        </w:rPr>
        <w:t xml:space="preserve">We extracted the important features with unique categories which reduced our features from 342 to 162. We further required </w:t>
      </w:r>
      <w:r w:rsidR="00E26781">
        <w:rPr>
          <w:spacing w:val="-1"/>
          <w:szCs w:val="32"/>
          <w:shd w:val="clear" w:color="auto" w:fill="FFFFFF"/>
        </w:rPr>
        <w:t>to put dummies for string variables which increased our features to 211.</w:t>
      </w:r>
    </w:p>
    <w:p w14:paraId="4B816759" w14:textId="1AB76F88" w:rsidR="00E26781" w:rsidRDefault="00E26781" w:rsidP="00FF4561">
      <w:pPr>
        <w:rPr>
          <w:shd w:val="clear" w:color="auto" w:fill="FFFFFF"/>
        </w:rPr>
      </w:pPr>
      <w:r>
        <w:rPr>
          <w:spacing w:val="-1"/>
          <w:szCs w:val="32"/>
          <w:shd w:val="clear" w:color="auto" w:fill="FFFFFF"/>
        </w:rPr>
        <w:t xml:space="preserve">We further did scaling of the data with min-max scalar. We use SMOTE(Synthetic Minority Over Sampling Technique) to handle the imbalanced data.  </w:t>
      </w:r>
    </w:p>
    <w:p w14:paraId="3A006069" w14:textId="728C00AA" w:rsidR="0086403E" w:rsidRDefault="003F2E38" w:rsidP="003F2E38">
      <w:pPr>
        <w:pStyle w:val="Heading2"/>
      </w:pPr>
      <w:r>
        <w:t>Model selection and training</w:t>
      </w:r>
    </w:p>
    <w:p w14:paraId="226B4E6D" w14:textId="01B029CB" w:rsidR="003F2E38" w:rsidRDefault="00291AE1" w:rsidP="00135A98">
      <w:pPr>
        <w:jc w:val="both"/>
      </w:pPr>
      <w:r>
        <w:t xml:space="preserve">For </w:t>
      </w:r>
      <w:r w:rsidR="00202EDB">
        <w:t>further processing we dropped the unnecessary features to ease our training procedure</w:t>
      </w:r>
      <w:r>
        <w:t>.</w:t>
      </w:r>
      <w:r w:rsidR="005F30B7">
        <w:t xml:space="preserve"> W</w:t>
      </w:r>
      <w:r w:rsidR="003E003C">
        <w:t>e reduced our feature size to 212</w:t>
      </w:r>
      <w:r w:rsidR="005F30B7">
        <w:t>.Now we have to choose</w:t>
      </w:r>
      <w:r w:rsidR="0086403E">
        <w:t xml:space="preserve"> the model to train our dataset. We tried with different models to </w:t>
      </w:r>
      <w:r w:rsidR="00B078AB">
        <w:t>fulfil</w:t>
      </w:r>
      <w:r w:rsidR="0086403E">
        <w:t xml:space="preserve"> our need. We tried with 5 different models and tried to t</w:t>
      </w:r>
      <w:r w:rsidR="003F2E38">
        <w:t>une them to maximize our result.</w:t>
      </w:r>
      <w:r w:rsidR="003E003C">
        <w:t xml:space="preserve"> </w:t>
      </w:r>
    </w:p>
    <w:p w14:paraId="23DF5D83" w14:textId="77777777" w:rsidR="00CD0C31" w:rsidRDefault="00CD0C31" w:rsidP="00135A98">
      <w:pPr>
        <w:jc w:val="both"/>
      </w:pPr>
    </w:p>
    <w:p w14:paraId="77C6C6D6" w14:textId="52528356" w:rsidR="007D45E5" w:rsidRDefault="00CD0C31" w:rsidP="004D3792">
      <w:pPr>
        <w:jc w:val="center"/>
      </w:pPr>
      <w:r>
        <w:t>Table1:</w:t>
      </w:r>
      <w:r w:rsidR="004D3792">
        <w:t xml:space="preserve"> Description of Models</w:t>
      </w:r>
    </w:p>
    <w:tbl>
      <w:tblPr>
        <w:tblStyle w:val="GridTableLight"/>
        <w:tblW w:w="5047" w:type="dxa"/>
        <w:tblLook w:val="04A0" w:firstRow="1" w:lastRow="0" w:firstColumn="1" w:lastColumn="0" w:noHBand="0" w:noVBand="1"/>
      </w:tblPr>
      <w:tblGrid>
        <w:gridCol w:w="1111"/>
        <w:gridCol w:w="3005"/>
        <w:gridCol w:w="931"/>
      </w:tblGrid>
      <w:tr w:rsidR="00EF2D16" w14:paraId="480262A3" w14:textId="77777777" w:rsidTr="00DD2C94">
        <w:trPr>
          <w:trHeight w:val="504"/>
        </w:trPr>
        <w:tc>
          <w:tcPr>
            <w:tcW w:w="1111" w:type="dxa"/>
          </w:tcPr>
          <w:p w14:paraId="287A1B62" w14:textId="41CC6C7C" w:rsidR="00EF2D16" w:rsidRPr="00533DBF" w:rsidRDefault="00EF2D16" w:rsidP="001B36B1">
            <w:pPr>
              <w:rPr>
                <w:b/>
              </w:rPr>
            </w:pPr>
            <w:r w:rsidRPr="00533DBF">
              <w:rPr>
                <w:b/>
              </w:rPr>
              <w:t>Model</w:t>
            </w:r>
          </w:p>
        </w:tc>
        <w:tc>
          <w:tcPr>
            <w:tcW w:w="3005" w:type="dxa"/>
          </w:tcPr>
          <w:p w14:paraId="6F793632" w14:textId="60D389E7" w:rsidR="00EF2D16" w:rsidRPr="00533DBF" w:rsidRDefault="00EF2D16" w:rsidP="001B36B1">
            <w:pPr>
              <w:rPr>
                <w:b/>
              </w:rPr>
            </w:pPr>
            <w:r w:rsidRPr="00533DBF">
              <w:rPr>
                <w:b/>
              </w:rPr>
              <w:t>Description</w:t>
            </w:r>
          </w:p>
        </w:tc>
        <w:tc>
          <w:tcPr>
            <w:tcW w:w="931" w:type="dxa"/>
          </w:tcPr>
          <w:p w14:paraId="182113D4" w14:textId="71500D69" w:rsidR="00EF2D16" w:rsidRPr="00533DBF" w:rsidRDefault="00EF2D16" w:rsidP="001B36B1">
            <w:pPr>
              <w:rPr>
                <w:b/>
              </w:rPr>
            </w:pPr>
            <w:r w:rsidRPr="00533DBF">
              <w:rPr>
                <w:b/>
              </w:rPr>
              <w:t>Score</w:t>
            </w:r>
          </w:p>
        </w:tc>
      </w:tr>
      <w:tr w:rsidR="00DD2C94" w14:paraId="73D34C36" w14:textId="77777777" w:rsidTr="00DD2C94">
        <w:trPr>
          <w:trHeight w:val="504"/>
        </w:trPr>
        <w:tc>
          <w:tcPr>
            <w:tcW w:w="1111" w:type="dxa"/>
          </w:tcPr>
          <w:p w14:paraId="1E8EF104" w14:textId="422BEFB6" w:rsidR="00DD2C94" w:rsidRPr="00533DBF" w:rsidRDefault="00DD2C94" w:rsidP="001B36B1">
            <w:r w:rsidRPr="00533DBF">
              <w:t>Neural Network</w:t>
            </w:r>
          </w:p>
        </w:tc>
        <w:tc>
          <w:tcPr>
            <w:tcW w:w="3005" w:type="dxa"/>
          </w:tcPr>
          <w:p w14:paraId="6CC0EC35" w14:textId="43BBE1A0" w:rsidR="00DD2C94" w:rsidRDefault="00DD2C94" w:rsidP="001B36B1">
            <w:r>
              <w:t>4 dense hidden layer with input size 211 and adam optimizer</w:t>
            </w:r>
          </w:p>
        </w:tc>
        <w:tc>
          <w:tcPr>
            <w:tcW w:w="931" w:type="dxa"/>
          </w:tcPr>
          <w:p w14:paraId="4032B194" w14:textId="4816D174" w:rsidR="00DD2C94" w:rsidRDefault="00DD2C94" w:rsidP="001B36B1">
            <w:r>
              <w:t>0.6049</w:t>
            </w:r>
          </w:p>
        </w:tc>
      </w:tr>
      <w:tr w:rsidR="00DD2C94" w14:paraId="15F558B3" w14:textId="77777777" w:rsidTr="00DD2C94">
        <w:trPr>
          <w:trHeight w:val="504"/>
        </w:trPr>
        <w:tc>
          <w:tcPr>
            <w:tcW w:w="1111" w:type="dxa"/>
          </w:tcPr>
          <w:p w14:paraId="0C1F9E78" w14:textId="5EFADF7C" w:rsidR="00DD2C94" w:rsidRPr="00533DBF" w:rsidRDefault="0000507B" w:rsidP="001B36B1">
            <w:r>
              <w:t>Gaussian Naïve Bayers</w:t>
            </w:r>
          </w:p>
        </w:tc>
        <w:tc>
          <w:tcPr>
            <w:tcW w:w="3005" w:type="dxa"/>
          </w:tcPr>
          <w:p w14:paraId="54A08566" w14:textId="77777777" w:rsidR="0000507B" w:rsidRPr="0000507B" w:rsidRDefault="0000507B" w:rsidP="0000507B">
            <w:r w:rsidRPr="0000507B">
              <w:t>P(h)d = (P(d|h)* P(h)) / P(d)</w:t>
            </w:r>
          </w:p>
          <w:p w14:paraId="340F15F8" w14:textId="53A6BD44" w:rsidR="00DD2C94" w:rsidRDefault="00DD2C94" w:rsidP="001B36B1"/>
        </w:tc>
        <w:tc>
          <w:tcPr>
            <w:tcW w:w="931" w:type="dxa"/>
          </w:tcPr>
          <w:p w14:paraId="41CAA3A9" w14:textId="219EDAB9" w:rsidR="00DD2C94" w:rsidRDefault="0000507B" w:rsidP="001B36B1">
            <w:r>
              <w:t>0.6124</w:t>
            </w:r>
          </w:p>
        </w:tc>
      </w:tr>
      <w:tr w:rsidR="00DD2C94" w14:paraId="11BDC73F" w14:textId="77777777" w:rsidTr="00DD2C94">
        <w:trPr>
          <w:trHeight w:val="504"/>
        </w:trPr>
        <w:tc>
          <w:tcPr>
            <w:tcW w:w="1111" w:type="dxa"/>
          </w:tcPr>
          <w:p w14:paraId="00587764" w14:textId="2EA24AEE" w:rsidR="00DD2C94" w:rsidRPr="00533DBF" w:rsidRDefault="00EE51E9" w:rsidP="001B36B1">
            <w:r>
              <w:t>Perceptron</w:t>
            </w:r>
          </w:p>
        </w:tc>
        <w:tc>
          <w:tcPr>
            <w:tcW w:w="3005" w:type="dxa"/>
          </w:tcPr>
          <w:p w14:paraId="382CC9B5" w14:textId="77777777" w:rsidR="0000507B" w:rsidRPr="0000507B" w:rsidRDefault="0000507B" w:rsidP="0000507B">
            <w:r w:rsidRPr="0000507B">
              <w:t>Learn the weights to get the function</w:t>
            </w:r>
          </w:p>
          <w:p w14:paraId="5CE8D8D2" w14:textId="20DAC37E" w:rsidR="00DD2C94" w:rsidRDefault="00DD2C94" w:rsidP="001B36B1"/>
        </w:tc>
        <w:tc>
          <w:tcPr>
            <w:tcW w:w="931" w:type="dxa"/>
          </w:tcPr>
          <w:p w14:paraId="6BD2D18C" w14:textId="4F047EAF" w:rsidR="00DD2C94" w:rsidRDefault="0000507B" w:rsidP="001B36B1">
            <w:r>
              <w:t>0.7300</w:t>
            </w:r>
          </w:p>
        </w:tc>
      </w:tr>
      <w:tr w:rsidR="00DD2C94" w14:paraId="3AD90858" w14:textId="77777777" w:rsidTr="00DD2C94">
        <w:trPr>
          <w:trHeight w:val="504"/>
        </w:trPr>
        <w:tc>
          <w:tcPr>
            <w:tcW w:w="1111" w:type="dxa"/>
          </w:tcPr>
          <w:p w14:paraId="38917834" w14:textId="024F2437" w:rsidR="00DD2C94" w:rsidRPr="00533DBF" w:rsidRDefault="00DD2C94" w:rsidP="001B36B1">
            <w:r w:rsidRPr="00533DBF">
              <w:t>Linear SVM</w:t>
            </w:r>
          </w:p>
        </w:tc>
        <w:tc>
          <w:tcPr>
            <w:tcW w:w="3005" w:type="dxa"/>
          </w:tcPr>
          <w:p w14:paraId="3FBD4532" w14:textId="3D6FD744" w:rsidR="00DD2C94" w:rsidRDefault="0000507B" w:rsidP="001B36B1">
            <w:r w:rsidRPr="0000507B">
              <w:t>Classification by finding the hyper plane</w:t>
            </w:r>
          </w:p>
        </w:tc>
        <w:tc>
          <w:tcPr>
            <w:tcW w:w="931" w:type="dxa"/>
          </w:tcPr>
          <w:p w14:paraId="5B1474FE" w14:textId="28ACA51F" w:rsidR="00DD2C94" w:rsidRDefault="00DD2C94" w:rsidP="001B36B1">
            <w:r>
              <w:t>0.7513</w:t>
            </w:r>
          </w:p>
        </w:tc>
      </w:tr>
      <w:tr w:rsidR="00DD2C94" w14:paraId="0BF5B7F7" w14:textId="77777777" w:rsidTr="00DD2C94">
        <w:trPr>
          <w:trHeight w:val="504"/>
        </w:trPr>
        <w:tc>
          <w:tcPr>
            <w:tcW w:w="1111" w:type="dxa"/>
          </w:tcPr>
          <w:p w14:paraId="3321EA2B" w14:textId="31A1FD06" w:rsidR="00DD2C94" w:rsidRPr="00533DBF" w:rsidRDefault="00DD2C94" w:rsidP="001B36B1">
            <w:r>
              <w:t>Logistics Regression</w:t>
            </w:r>
          </w:p>
        </w:tc>
        <w:tc>
          <w:tcPr>
            <w:tcW w:w="3005" w:type="dxa"/>
          </w:tcPr>
          <w:p w14:paraId="4597E657" w14:textId="77777777" w:rsidR="0000507B" w:rsidRPr="0000507B" w:rsidRDefault="0000507B" w:rsidP="0000507B">
            <w:r w:rsidRPr="0000507B">
              <w:t>Estimating the parameters using a logical function</w:t>
            </w:r>
          </w:p>
          <w:p w14:paraId="37213110" w14:textId="52C20F8B" w:rsidR="00DD2C94" w:rsidRDefault="00DD2C94" w:rsidP="001B36B1"/>
        </w:tc>
        <w:tc>
          <w:tcPr>
            <w:tcW w:w="931" w:type="dxa"/>
          </w:tcPr>
          <w:p w14:paraId="0F640A8F" w14:textId="4ED66539" w:rsidR="00DD2C94" w:rsidRDefault="0000507B" w:rsidP="001B36B1">
            <w:r>
              <w:t>0.7576</w:t>
            </w:r>
          </w:p>
        </w:tc>
      </w:tr>
    </w:tbl>
    <w:p w14:paraId="58117A57" w14:textId="77777777" w:rsidR="004D3792" w:rsidRDefault="004D3792" w:rsidP="001B36B1">
      <w:r>
        <w:t>We first tried with Gaussian Naïve Bayes. It gave score around 0.6124. For Perceptron Model, we got score around 0.73 on drivendata.</w:t>
      </w:r>
    </w:p>
    <w:p w14:paraId="52CCC1BD" w14:textId="318F300D" w:rsidR="00135A98" w:rsidRDefault="004D3792" w:rsidP="001B36B1">
      <w:pPr>
        <w:rPr>
          <w:noProof/>
          <w:lang w:val="en-IN" w:eastAsia="en-IN"/>
        </w:rPr>
      </w:pPr>
      <w:r>
        <w:lastRenderedPageBreak/>
        <w:t>For Deep Neural Network, we got the score of 0.6049.For Linear SVM model we increased our score to 0.7513.We got the best result from the Logistics Regression which gave a score of 0.7564.</w:t>
      </w:r>
    </w:p>
    <w:p w14:paraId="56DBD5CC" w14:textId="73019FA7" w:rsidR="00190161" w:rsidRDefault="00F52A9D" w:rsidP="00190161">
      <w:pPr>
        <w:keepNext/>
      </w:pPr>
      <w:r>
        <w:rPr>
          <w:noProof/>
          <w:lang w:bidi="hi-IN"/>
        </w:rPr>
        <w:drawing>
          <wp:inline distT="0" distB="0" distL="0" distR="0" wp14:anchorId="2056B1F8" wp14:editId="5BA5BCD7">
            <wp:extent cx="3200400" cy="190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906270"/>
                    </a:xfrm>
                    <a:prstGeom prst="rect">
                      <a:avLst/>
                    </a:prstGeom>
                  </pic:spPr>
                </pic:pic>
              </a:graphicData>
            </a:graphic>
          </wp:inline>
        </w:drawing>
      </w:r>
    </w:p>
    <w:p w14:paraId="29F5AD2F" w14:textId="6C398F5F" w:rsidR="00291AE1" w:rsidRPr="00CD0C31" w:rsidRDefault="004D3792" w:rsidP="00CD0C31">
      <w:pPr>
        <w:pStyle w:val="Caption"/>
        <w:jc w:val="center"/>
        <w:rPr>
          <w:i w:val="0"/>
          <w:color w:val="auto"/>
        </w:rPr>
      </w:pPr>
      <w:r>
        <w:rPr>
          <w:i w:val="0"/>
          <w:color w:val="auto"/>
        </w:rPr>
        <w:t>Figure4:</w:t>
      </w:r>
      <w:r w:rsidR="00190161" w:rsidRPr="000742C6">
        <w:rPr>
          <w:i w:val="0"/>
          <w:color w:val="auto"/>
        </w:rPr>
        <w:t xml:space="preserve"> Flowchart of our methodology</w:t>
      </w:r>
    </w:p>
    <w:p w14:paraId="1E046DF3" w14:textId="063CF980" w:rsidR="00040F91" w:rsidRPr="00C96A7E" w:rsidRDefault="00DC07B2" w:rsidP="00040F91">
      <w:pPr>
        <w:pStyle w:val="Heading1"/>
        <w:rPr>
          <w:b/>
          <w:bCs/>
        </w:rPr>
      </w:pPr>
      <w:r w:rsidRPr="00C96A7E">
        <w:rPr>
          <w:b/>
          <w:bCs/>
        </w:rPr>
        <w:t>Experimental Results</w:t>
      </w:r>
    </w:p>
    <w:p w14:paraId="18846518" w14:textId="0A55F1C1" w:rsidR="007D45E5" w:rsidRDefault="007D45E5" w:rsidP="007A47E8">
      <w:pPr>
        <w:pStyle w:val="NormalWeb"/>
        <w:spacing w:before="0" w:beforeAutospacing="0" w:after="0" w:afterAutospacing="0"/>
        <w:jc w:val="both"/>
        <w:rPr>
          <w:color w:val="000000"/>
          <w:sz w:val="20"/>
          <w:szCs w:val="20"/>
        </w:rPr>
      </w:pPr>
      <w:r w:rsidRPr="007D45E5">
        <w:rPr>
          <w:color w:val="000000"/>
          <w:sz w:val="20"/>
          <w:szCs w:val="20"/>
        </w:rPr>
        <w:t>We had tried in</w:t>
      </w:r>
      <w:r w:rsidR="0000507B">
        <w:rPr>
          <w:color w:val="000000"/>
          <w:sz w:val="20"/>
          <w:szCs w:val="20"/>
        </w:rPr>
        <w:t xml:space="preserve"> 5 different algorithms models </w:t>
      </w:r>
      <w:r w:rsidRPr="007D45E5">
        <w:rPr>
          <w:color w:val="000000"/>
          <w:sz w:val="20"/>
          <w:szCs w:val="20"/>
        </w:rPr>
        <w:t>in tha</w:t>
      </w:r>
      <w:r w:rsidR="0000507B">
        <w:rPr>
          <w:color w:val="000000"/>
          <w:sz w:val="20"/>
          <w:szCs w:val="20"/>
        </w:rPr>
        <w:t>t Gaussian Naive is giving 0.6124</w:t>
      </w:r>
      <w:r w:rsidRPr="007D45E5">
        <w:rPr>
          <w:color w:val="000000"/>
          <w:sz w:val="20"/>
          <w:szCs w:val="20"/>
        </w:rPr>
        <w:t xml:space="preserve"> a</w:t>
      </w:r>
      <w:r w:rsidR="00EE51E9">
        <w:rPr>
          <w:color w:val="000000"/>
          <w:sz w:val="20"/>
          <w:szCs w:val="20"/>
        </w:rPr>
        <w:t>ccuracy and then the Perce</w:t>
      </w:r>
      <w:r w:rsidR="0000507B">
        <w:rPr>
          <w:color w:val="000000"/>
          <w:sz w:val="20"/>
          <w:szCs w:val="20"/>
        </w:rPr>
        <w:t>ptron showing the accuracy 0.73</w:t>
      </w:r>
      <w:r w:rsidRPr="007D45E5">
        <w:rPr>
          <w:color w:val="000000"/>
          <w:sz w:val="20"/>
          <w:szCs w:val="20"/>
        </w:rPr>
        <w:t xml:space="preserve"> a</w:t>
      </w:r>
      <w:r w:rsidR="00EE51E9">
        <w:rPr>
          <w:color w:val="000000"/>
          <w:sz w:val="20"/>
          <w:szCs w:val="20"/>
        </w:rPr>
        <w:t>nd then the Linear SVM showing the accuracy 0.7513</w:t>
      </w:r>
      <w:r w:rsidRPr="007D45E5">
        <w:rPr>
          <w:color w:val="000000"/>
          <w:sz w:val="20"/>
          <w:szCs w:val="20"/>
        </w:rPr>
        <w:t xml:space="preserve">. </w:t>
      </w:r>
      <w:r w:rsidR="00190161" w:rsidRPr="007D45E5">
        <w:rPr>
          <w:color w:val="000000"/>
          <w:sz w:val="20"/>
          <w:szCs w:val="20"/>
        </w:rPr>
        <w:t>Finally</w:t>
      </w:r>
      <w:r w:rsidR="00EE51E9">
        <w:rPr>
          <w:color w:val="000000"/>
          <w:sz w:val="20"/>
          <w:szCs w:val="20"/>
        </w:rPr>
        <w:t xml:space="preserve"> we had tried in the Logistics Regression,</w:t>
      </w:r>
      <w:r w:rsidRPr="007D45E5">
        <w:rPr>
          <w:color w:val="000000"/>
          <w:sz w:val="20"/>
          <w:szCs w:val="20"/>
        </w:rPr>
        <w:t xml:space="preserve"> its shows </w:t>
      </w:r>
      <w:r w:rsidR="00EE51E9">
        <w:rPr>
          <w:color w:val="000000"/>
          <w:sz w:val="20"/>
          <w:szCs w:val="20"/>
        </w:rPr>
        <w:t>the best accuracy that is 0.7564</w:t>
      </w:r>
      <w:r w:rsidRPr="007D45E5">
        <w:rPr>
          <w:color w:val="000000"/>
          <w:sz w:val="20"/>
          <w:szCs w:val="20"/>
        </w:rPr>
        <w:t xml:space="preserve"> so we </w:t>
      </w:r>
      <w:r w:rsidR="00190161" w:rsidRPr="007D45E5">
        <w:rPr>
          <w:color w:val="000000"/>
          <w:sz w:val="20"/>
          <w:szCs w:val="20"/>
        </w:rPr>
        <w:t>take</w:t>
      </w:r>
      <w:r w:rsidR="00EE51E9">
        <w:rPr>
          <w:color w:val="000000"/>
          <w:sz w:val="20"/>
          <w:szCs w:val="20"/>
        </w:rPr>
        <w:t xml:space="preserve"> the Logistics Regression</w:t>
      </w:r>
      <w:r w:rsidRPr="007D45E5">
        <w:rPr>
          <w:color w:val="000000"/>
          <w:sz w:val="20"/>
          <w:szCs w:val="20"/>
        </w:rPr>
        <w:t xml:space="preserve"> model has the best train</w:t>
      </w:r>
      <w:r w:rsidR="00071BEF">
        <w:rPr>
          <w:color w:val="000000"/>
          <w:sz w:val="20"/>
          <w:szCs w:val="20"/>
        </w:rPr>
        <w:t>ed model for the “</w:t>
      </w:r>
      <w:r w:rsidR="000E2FC0">
        <w:rPr>
          <w:b/>
          <w:color w:val="000000"/>
          <w:sz w:val="20"/>
          <w:szCs w:val="20"/>
        </w:rPr>
        <w:t>Mortality Prediction: To Be, Or Not To Be</w:t>
      </w:r>
      <w:r w:rsidR="00071BEF">
        <w:rPr>
          <w:color w:val="000000"/>
          <w:sz w:val="20"/>
          <w:szCs w:val="20"/>
        </w:rPr>
        <w:t>”</w:t>
      </w:r>
      <w:r w:rsidRPr="007D45E5">
        <w:rPr>
          <w:color w:val="000000"/>
          <w:sz w:val="20"/>
          <w:szCs w:val="20"/>
        </w:rPr>
        <w:t>.</w:t>
      </w:r>
      <w:r w:rsidR="000742C6">
        <w:rPr>
          <w:color w:val="000000"/>
          <w:sz w:val="20"/>
          <w:szCs w:val="20"/>
        </w:rPr>
        <w:t xml:space="preserve"> Below is the result we got from our best solution.</w:t>
      </w:r>
    </w:p>
    <w:p w14:paraId="15EB89B8" w14:textId="77777777" w:rsidR="00CD0C31" w:rsidRDefault="00CD0C31" w:rsidP="007A47E8">
      <w:pPr>
        <w:pStyle w:val="NormalWeb"/>
        <w:spacing w:before="0" w:beforeAutospacing="0" w:after="0" w:afterAutospacing="0"/>
        <w:jc w:val="both"/>
        <w:rPr>
          <w:color w:val="000000"/>
          <w:sz w:val="20"/>
          <w:szCs w:val="20"/>
        </w:rPr>
      </w:pPr>
    </w:p>
    <w:p w14:paraId="6DCFD98F" w14:textId="04A83697" w:rsidR="000742C6" w:rsidRDefault="00CD0C31" w:rsidP="00CD0C31">
      <w:pPr>
        <w:pStyle w:val="NormalWeb"/>
        <w:spacing w:before="0" w:beforeAutospacing="0" w:after="0" w:afterAutospacing="0"/>
        <w:jc w:val="center"/>
        <w:rPr>
          <w:color w:val="000000"/>
          <w:sz w:val="20"/>
          <w:szCs w:val="20"/>
        </w:rPr>
      </w:pPr>
      <w:r>
        <w:rPr>
          <w:color w:val="000000"/>
          <w:sz w:val="20"/>
          <w:szCs w:val="20"/>
        </w:rPr>
        <w:t>Table2: Result of Our best solution</w:t>
      </w:r>
    </w:p>
    <w:tbl>
      <w:tblPr>
        <w:tblStyle w:val="GridTable1LightAccent3"/>
        <w:tblW w:w="4946" w:type="dxa"/>
        <w:tblLook w:val="04A0" w:firstRow="1" w:lastRow="0" w:firstColumn="1" w:lastColumn="0" w:noHBand="0" w:noVBand="1"/>
      </w:tblPr>
      <w:tblGrid>
        <w:gridCol w:w="2473"/>
        <w:gridCol w:w="2473"/>
      </w:tblGrid>
      <w:tr w:rsidR="000742C6" w14:paraId="66F61DAC" w14:textId="77777777" w:rsidTr="00533DBF">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473" w:type="dxa"/>
          </w:tcPr>
          <w:p w14:paraId="3D579E25" w14:textId="3401A2A2" w:rsidR="000742C6" w:rsidRDefault="000E2FC0" w:rsidP="007A47E8">
            <w:pPr>
              <w:pStyle w:val="NormalWeb"/>
              <w:spacing w:before="0" w:beforeAutospacing="0" w:after="0" w:afterAutospacing="0"/>
              <w:jc w:val="both"/>
              <w:rPr>
                <w:color w:val="000000"/>
                <w:sz w:val="20"/>
                <w:szCs w:val="20"/>
              </w:rPr>
            </w:pPr>
            <w:r>
              <w:rPr>
                <w:color w:val="000000"/>
                <w:sz w:val="20"/>
                <w:szCs w:val="20"/>
              </w:rPr>
              <w:t xml:space="preserve">Model </w:t>
            </w:r>
          </w:p>
        </w:tc>
        <w:tc>
          <w:tcPr>
            <w:tcW w:w="2473" w:type="dxa"/>
          </w:tcPr>
          <w:p w14:paraId="655AC9A1" w14:textId="3DC8FFC9" w:rsidR="000742C6" w:rsidRDefault="000742C6" w:rsidP="007A47E8">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Value counts</w:t>
            </w:r>
            <w:r w:rsidR="000E2FC0">
              <w:rPr>
                <w:color w:val="000000"/>
                <w:sz w:val="20"/>
                <w:szCs w:val="20"/>
              </w:rPr>
              <w:t>(stats of dies)</w:t>
            </w:r>
          </w:p>
        </w:tc>
      </w:tr>
      <w:tr w:rsidR="000742C6" w14:paraId="226BBA5D" w14:textId="77777777" w:rsidTr="00533DBF">
        <w:trPr>
          <w:trHeight w:val="520"/>
        </w:trPr>
        <w:tc>
          <w:tcPr>
            <w:cnfStyle w:val="001000000000" w:firstRow="0" w:lastRow="0" w:firstColumn="1" w:lastColumn="0" w:oddVBand="0" w:evenVBand="0" w:oddHBand="0" w:evenHBand="0" w:firstRowFirstColumn="0" w:firstRowLastColumn="0" w:lastRowFirstColumn="0" w:lastRowLastColumn="0"/>
            <w:tcW w:w="2473" w:type="dxa"/>
          </w:tcPr>
          <w:p w14:paraId="0ADD36D0" w14:textId="27FC5A7D" w:rsidR="000742C6" w:rsidRPr="00CB06A1" w:rsidRDefault="000E2FC0" w:rsidP="00533DBF">
            <w:pPr>
              <w:pStyle w:val="NormalWeb"/>
              <w:spacing w:before="0" w:beforeAutospacing="0" w:after="0" w:afterAutospacing="0"/>
              <w:jc w:val="both"/>
              <w:rPr>
                <w:b w:val="0"/>
                <w:color w:val="000000"/>
                <w:sz w:val="20"/>
                <w:szCs w:val="20"/>
              </w:rPr>
            </w:pPr>
            <w:r>
              <w:rPr>
                <w:b w:val="0"/>
                <w:color w:val="000000"/>
                <w:sz w:val="20"/>
                <w:szCs w:val="20"/>
              </w:rPr>
              <w:t>Logistics Regression</w:t>
            </w:r>
          </w:p>
        </w:tc>
        <w:tc>
          <w:tcPr>
            <w:tcW w:w="2473" w:type="dxa"/>
          </w:tcPr>
          <w:p w14:paraId="638C8F8B" w14:textId="58CF937C" w:rsidR="000742C6" w:rsidRDefault="000E2FC0" w:rsidP="007A47E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5269</w:t>
            </w:r>
          </w:p>
        </w:tc>
      </w:tr>
      <w:tr w:rsidR="000742C6" w14:paraId="67C53600" w14:textId="77777777" w:rsidTr="00533DBF">
        <w:trPr>
          <w:trHeight w:val="520"/>
        </w:trPr>
        <w:tc>
          <w:tcPr>
            <w:cnfStyle w:val="001000000000" w:firstRow="0" w:lastRow="0" w:firstColumn="1" w:lastColumn="0" w:oddVBand="0" w:evenVBand="0" w:oddHBand="0" w:evenHBand="0" w:firstRowFirstColumn="0" w:firstRowLastColumn="0" w:lastRowFirstColumn="0" w:lastRowLastColumn="0"/>
            <w:tcW w:w="2473" w:type="dxa"/>
          </w:tcPr>
          <w:p w14:paraId="19D946B9" w14:textId="47E77EBF" w:rsidR="000742C6" w:rsidRPr="00CB06A1" w:rsidRDefault="000E2FC0" w:rsidP="00533DBF">
            <w:pPr>
              <w:pStyle w:val="NormalWeb"/>
              <w:spacing w:before="0" w:beforeAutospacing="0" w:after="0" w:afterAutospacing="0"/>
              <w:jc w:val="both"/>
              <w:rPr>
                <w:b w:val="0"/>
                <w:color w:val="000000"/>
                <w:sz w:val="20"/>
                <w:szCs w:val="20"/>
              </w:rPr>
            </w:pPr>
            <w:r>
              <w:rPr>
                <w:b w:val="0"/>
                <w:color w:val="000000"/>
                <w:sz w:val="20"/>
                <w:szCs w:val="20"/>
              </w:rPr>
              <w:t>Linear SVM</w:t>
            </w:r>
          </w:p>
        </w:tc>
        <w:tc>
          <w:tcPr>
            <w:tcW w:w="2473" w:type="dxa"/>
          </w:tcPr>
          <w:p w14:paraId="3F7ADEE1" w14:textId="5CAF28BA" w:rsidR="000742C6" w:rsidRDefault="000E2FC0" w:rsidP="007A47E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3062</w:t>
            </w:r>
          </w:p>
        </w:tc>
      </w:tr>
      <w:tr w:rsidR="000742C6" w14:paraId="6A2C5D3B" w14:textId="77777777" w:rsidTr="00533DBF">
        <w:trPr>
          <w:trHeight w:val="520"/>
        </w:trPr>
        <w:tc>
          <w:tcPr>
            <w:cnfStyle w:val="001000000000" w:firstRow="0" w:lastRow="0" w:firstColumn="1" w:lastColumn="0" w:oddVBand="0" w:evenVBand="0" w:oddHBand="0" w:evenHBand="0" w:firstRowFirstColumn="0" w:firstRowLastColumn="0" w:lastRowFirstColumn="0" w:lastRowLastColumn="0"/>
            <w:tcW w:w="2473" w:type="dxa"/>
          </w:tcPr>
          <w:p w14:paraId="13B59D28" w14:textId="5EF639F4" w:rsidR="000742C6" w:rsidRPr="00CB06A1" w:rsidRDefault="000E2FC0" w:rsidP="00533DBF">
            <w:pPr>
              <w:pStyle w:val="NormalWeb"/>
              <w:spacing w:before="0" w:beforeAutospacing="0" w:after="0" w:afterAutospacing="0"/>
              <w:jc w:val="both"/>
              <w:rPr>
                <w:b w:val="0"/>
                <w:color w:val="000000"/>
                <w:sz w:val="20"/>
                <w:szCs w:val="20"/>
              </w:rPr>
            </w:pPr>
            <w:r>
              <w:rPr>
                <w:b w:val="0"/>
                <w:color w:val="000000"/>
                <w:sz w:val="20"/>
                <w:szCs w:val="20"/>
              </w:rPr>
              <w:t>Linear SVC</w:t>
            </w:r>
          </w:p>
        </w:tc>
        <w:tc>
          <w:tcPr>
            <w:tcW w:w="2473" w:type="dxa"/>
          </w:tcPr>
          <w:p w14:paraId="395AC460" w14:textId="1F834E29" w:rsidR="000742C6" w:rsidRDefault="000E2FC0" w:rsidP="007A47E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3058</w:t>
            </w:r>
          </w:p>
        </w:tc>
      </w:tr>
    </w:tbl>
    <w:p w14:paraId="773E1603" w14:textId="77777777" w:rsidR="00CD0C31" w:rsidRDefault="00CD0C31" w:rsidP="00CD0C31">
      <w:pPr>
        <w:pStyle w:val="NormalWeb"/>
        <w:spacing w:before="0" w:beforeAutospacing="0" w:after="0" w:afterAutospacing="0"/>
        <w:rPr>
          <w:sz w:val="20"/>
          <w:szCs w:val="20"/>
        </w:rPr>
      </w:pPr>
      <w:r>
        <w:rPr>
          <w:sz w:val="20"/>
          <w:szCs w:val="20"/>
        </w:rPr>
        <w:t>Here is the graphical representation of accuracies which we got through various models:</w:t>
      </w:r>
    </w:p>
    <w:p w14:paraId="424E56B7" w14:textId="77777777" w:rsidR="000742C6" w:rsidRDefault="000742C6" w:rsidP="00190161">
      <w:pPr>
        <w:pStyle w:val="NormalWeb"/>
        <w:keepNext/>
        <w:spacing w:before="0" w:beforeAutospacing="0" w:after="0" w:afterAutospacing="0"/>
        <w:rPr>
          <w:noProof/>
          <w:sz w:val="20"/>
          <w:szCs w:val="20"/>
        </w:rPr>
      </w:pPr>
    </w:p>
    <w:p w14:paraId="1116BDC1" w14:textId="0E51F524" w:rsidR="00190161" w:rsidRDefault="00D93F0A" w:rsidP="00190161">
      <w:pPr>
        <w:pStyle w:val="NormalWeb"/>
        <w:keepNext/>
        <w:spacing w:before="0" w:beforeAutospacing="0" w:after="0" w:afterAutospacing="0"/>
      </w:pPr>
      <w:r w:rsidRPr="00D93F0A">
        <w:rPr>
          <w:noProof/>
          <w:sz w:val="20"/>
          <w:szCs w:val="20"/>
          <w:lang w:val="en-US" w:eastAsia="en-US" w:bidi="hi-IN"/>
        </w:rPr>
        <w:drawing>
          <wp:inline distT="0" distB="0" distL="0" distR="0" wp14:anchorId="7936174E" wp14:editId="62F8AFA3">
            <wp:extent cx="3200400" cy="1935968"/>
            <wp:effectExtent l="0" t="0" r="0" b="0"/>
            <wp:docPr id="1" name="Chart 1">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9415F82F-ECE8-4E4F-8E46-FAE6C53FF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9B2BCBB" w14:textId="2FEA9E40" w:rsidR="007B3A98" w:rsidRDefault="002A5B99" w:rsidP="00190161">
      <w:pPr>
        <w:pStyle w:val="Caption"/>
        <w:jc w:val="center"/>
        <w:rPr>
          <w:i w:val="0"/>
          <w:color w:val="auto"/>
        </w:rPr>
      </w:pPr>
      <w:r>
        <w:rPr>
          <w:i w:val="0"/>
          <w:color w:val="auto"/>
        </w:rPr>
        <w:t xml:space="preserve">Figure5: </w:t>
      </w:r>
      <w:bookmarkStart w:id="1" w:name="_GoBack"/>
      <w:bookmarkEnd w:id="1"/>
      <w:r w:rsidR="00190161" w:rsidRPr="000742C6">
        <w:rPr>
          <w:i w:val="0"/>
          <w:color w:val="auto"/>
        </w:rPr>
        <w:t>Accuracies of different models</w:t>
      </w:r>
    </w:p>
    <w:p w14:paraId="536D492D" w14:textId="77777777" w:rsidR="00ED22A9" w:rsidRPr="00ED22A9" w:rsidRDefault="00ED22A9" w:rsidP="00ED22A9"/>
    <w:p w14:paraId="167D3166" w14:textId="1D8C6DC3" w:rsidR="00E97402" w:rsidRPr="00C96A7E" w:rsidRDefault="00E97402" w:rsidP="00E37AF9">
      <w:pPr>
        <w:pStyle w:val="Heading1"/>
        <w:rPr>
          <w:b/>
          <w:bCs/>
        </w:rPr>
      </w:pPr>
      <w:r w:rsidRPr="00C96A7E">
        <w:rPr>
          <w:b/>
          <w:bCs/>
        </w:rPr>
        <w:lastRenderedPageBreak/>
        <w:t>Conclusion</w:t>
      </w:r>
    </w:p>
    <w:p w14:paraId="2F5B9C78" w14:textId="4ECADBC8" w:rsidR="00FF4561" w:rsidRPr="00FF4561" w:rsidRDefault="00A66867" w:rsidP="00FF4561">
      <w:pPr>
        <w:jc w:val="both"/>
      </w:pPr>
      <w:r>
        <w:t xml:space="preserve">The Dataset provided by Codalab Website </w:t>
      </w:r>
      <w:r w:rsidR="00FF4561" w:rsidRPr="00FF4561">
        <w:t>for predict</w:t>
      </w:r>
      <w:r>
        <w:t>ion of the mortality of patient</w:t>
      </w:r>
      <w:r w:rsidR="00FF4561" w:rsidRPr="00FF4561">
        <w:t xml:space="preserve"> in te</w:t>
      </w:r>
      <w:r>
        <w:t>rms of Numerical</w:t>
      </w:r>
      <w:r w:rsidR="00FF4561" w:rsidRPr="00FF4561">
        <w:t xml:space="preserve"> an</w:t>
      </w:r>
      <w:r>
        <w:t>d Categorical values</w:t>
      </w:r>
      <w:r w:rsidR="00FF4561">
        <w:t xml:space="preserve"> n</w:t>
      </w:r>
      <w:r w:rsidR="00FF4561" w:rsidRPr="00FF4561">
        <w:t>eeds some repairs.</w:t>
      </w:r>
      <w:r w:rsidR="00FF4561">
        <w:t xml:space="preserve"> </w:t>
      </w:r>
      <w:r w:rsidR="00FF4561" w:rsidRPr="00FF4561">
        <w:t xml:space="preserve">We preprocessed the data and </w:t>
      </w:r>
      <w:r w:rsidR="00FF4561">
        <w:t>trained our dataset with</w:t>
      </w:r>
      <w:r w:rsidR="00FF4561" w:rsidRPr="00FF4561">
        <w:t xml:space="preserve"> five models (S</w:t>
      </w:r>
      <w:r w:rsidR="00FF4561">
        <w:t>upport Vector Machine</w:t>
      </w:r>
      <w:r w:rsidR="00FF4561" w:rsidRPr="00FF4561">
        <w:t>,</w:t>
      </w:r>
      <w:r w:rsidR="00FF4561">
        <w:t xml:space="preserve"> </w:t>
      </w:r>
      <w:r>
        <w:t>Decision Trees</w:t>
      </w:r>
      <w:r w:rsidR="00FF4561" w:rsidRPr="00FF4561">
        <w:t>,</w:t>
      </w:r>
      <w:r w:rsidR="00FF4561">
        <w:t xml:space="preserve"> </w:t>
      </w:r>
      <w:r w:rsidR="0000507B">
        <w:t>Deep Neural Network, Gaussian Naïve Bayes</w:t>
      </w:r>
      <w:r>
        <w:t>, Logistics Regression</w:t>
      </w:r>
      <w:r w:rsidR="00FF4561" w:rsidRPr="00FF4561">
        <w:t>)</w:t>
      </w:r>
      <w:r w:rsidR="00FF4561">
        <w:t>.</w:t>
      </w:r>
      <w:r w:rsidR="00FF4561" w:rsidRPr="00FF4561">
        <w:t xml:space="preserve"> </w:t>
      </w:r>
      <w:r w:rsidR="00FF4561">
        <w:t xml:space="preserve">Among all the models </w:t>
      </w:r>
      <w:r>
        <w:t>Logistics Regression</w:t>
      </w:r>
      <w:r w:rsidR="00FF4561" w:rsidRPr="00FF4561">
        <w:t xml:space="preserve"> </w:t>
      </w:r>
      <w:r>
        <w:t>gave us the best score of 0.7564</w:t>
      </w:r>
      <w:r w:rsidR="00FF4561" w:rsidRPr="00FF4561">
        <w:t>.</w:t>
      </w:r>
      <w:r w:rsidR="00FF4561">
        <w:t xml:space="preserve">In our opinion this model will </w:t>
      </w:r>
      <w:r>
        <w:t>be helpful in predicting the condition of patient</w:t>
      </w:r>
      <w:r w:rsidR="00FF4561" w:rsidRPr="00FF4561">
        <w:t>.</w:t>
      </w:r>
      <w:r w:rsidR="008C4CEB">
        <w:t xml:space="preserve"> We can improve the score by implying ensemble of 2-3 models and get a better result. </w:t>
      </w:r>
    </w:p>
    <w:p w14:paraId="3A1ED763" w14:textId="6BA469A5" w:rsidR="00E97402" w:rsidRPr="00C96A7E" w:rsidRDefault="00E97402">
      <w:pPr>
        <w:pStyle w:val="ReferenceHead"/>
        <w:rPr>
          <w:b/>
          <w:bCs/>
        </w:rPr>
      </w:pPr>
      <w:r w:rsidRPr="00C96A7E">
        <w:rPr>
          <w:b/>
          <w:bCs/>
        </w:rPr>
        <w:t>References</w:t>
      </w:r>
    </w:p>
    <w:p w14:paraId="4C39B78C" w14:textId="56425102" w:rsidR="0076355A" w:rsidRPr="0076355A" w:rsidRDefault="0076355A" w:rsidP="0076355A">
      <w:pPr>
        <w:shd w:val="clear" w:color="auto" w:fill="FFFFFF"/>
        <w:spacing w:line="276" w:lineRule="auto"/>
        <w:rPr>
          <w:color w:val="222222"/>
          <w:sz w:val="16"/>
          <w:szCs w:val="16"/>
        </w:rPr>
      </w:pPr>
    </w:p>
    <w:p w14:paraId="58E5D30C" w14:textId="1EE78B49" w:rsidR="00C9217A" w:rsidRPr="00A66867" w:rsidRDefault="00C9217A" w:rsidP="00A66867">
      <w:pPr>
        <w:jc w:val="both"/>
        <w:rPr>
          <w:rStyle w:val="text0"/>
          <w:sz w:val="16"/>
        </w:rPr>
      </w:pPr>
      <w:bookmarkStart w:id="2" w:name="baep-author-id10"/>
      <w:r w:rsidRPr="00A66867">
        <w:rPr>
          <w:rStyle w:val="text0"/>
          <w:sz w:val="16"/>
        </w:rPr>
        <w:t>.</w:t>
      </w:r>
    </w:p>
    <w:bookmarkEnd w:id="2"/>
    <w:p w14:paraId="61DCA726" w14:textId="77777777" w:rsidR="00117DAB" w:rsidRPr="00117DAB" w:rsidRDefault="00117DAB" w:rsidP="00117DAB">
      <w:pPr>
        <w:pStyle w:val="References"/>
        <w:ind w:left="720"/>
      </w:pPr>
      <w:r w:rsidRPr="00117DAB">
        <w:t>1.Knaus WA, Wagner DP, Draper EA, et al. The APACHE III prognostic system: risk prediction of hospital mortality for critically III hospitalized adults. Chest. 1991;100(6):1619–1636.</w:t>
      </w:r>
    </w:p>
    <w:p w14:paraId="69053598" w14:textId="77777777" w:rsidR="00117DAB" w:rsidRPr="00117DAB" w:rsidRDefault="00117DAB" w:rsidP="00117DAB">
      <w:pPr>
        <w:pStyle w:val="References"/>
        <w:ind w:left="720"/>
      </w:pPr>
      <w:r w:rsidRPr="00117DAB">
        <w:t>2.  Che Z, Purushotham S, Cho K, Sontag D, Liu Y. arXivpreprint arXiv:1606.01865. 2016. Recurrent neural networks for multivariate time series with missing values</w:t>
      </w:r>
    </w:p>
    <w:p w14:paraId="07E5EB6D" w14:textId="77777777" w:rsidR="00117DAB" w:rsidRPr="00117DAB" w:rsidRDefault="00117DAB" w:rsidP="00117DAB">
      <w:pPr>
        <w:pStyle w:val="References"/>
        <w:ind w:left="720"/>
      </w:pPr>
      <w:r w:rsidRPr="00117DAB">
        <w:t>3.  Zimmerman JE, Kramer AA, McNair DS, Malila FM. Acute Physiology and Chronic Health Evaluation (APACHE) IV: hospital mortality assessment for today’s critically ill patients. Crit Care Med. 2006 May;34(5):1297–1310.</w:t>
      </w:r>
    </w:p>
    <w:p w14:paraId="1A857AF5" w14:textId="77777777" w:rsidR="00117DAB" w:rsidRPr="00117DAB" w:rsidRDefault="00117DAB" w:rsidP="00117DAB">
      <w:pPr>
        <w:pStyle w:val="References"/>
        <w:ind w:left="720"/>
      </w:pPr>
      <w:r w:rsidRPr="00117DAB">
        <w:t>4.  Lemeshow S, Teres D, Pastides H, Avrunin JS, Steingrub JS. A method for predicting survival and mortality of ICU patients using objectively derived weights. Crit Care Med. 1985 Jul;13(7):519–525.</w:t>
      </w:r>
    </w:p>
    <w:p w14:paraId="0DCAD1FD" w14:textId="77777777" w:rsidR="00117DAB" w:rsidRDefault="00117DAB" w:rsidP="00117DAB">
      <w:pPr>
        <w:pStyle w:val="References"/>
        <w:ind w:left="720"/>
      </w:pPr>
      <w:r w:rsidRPr="00117DAB">
        <w:t>5. Sharma A, Shukla A, Tiwari R, Mishra A. Mortality Prediction of ICU patients using Machine Leaning: A survey. Paper presented at: Proceedings of the International Conference on Compute and Data Analysis.2017.</w:t>
      </w:r>
    </w:p>
    <w:p w14:paraId="1F14DFAA" w14:textId="77777777" w:rsidR="0030118A" w:rsidRPr="00276B88" w:rsidRDefault="00D7598D" w:rsidP="00276B88">
      <w:pPr>
        <w:pStyle w:val="References"/>
        <w:ind w:left="720"/>
      </w:pPr>
      <w:hyperlink r:id="rId14" w:history="1">
        <w:r w:rsidR="009E1D57" w:rsidRPr="00276B88">
          <w:rPr>
            <w:rStyle w:val="Hyperlink"/>
          </w:rPr>
          <w:t>https://codalab.lri.fr/competitions/566#participate-get_data</w:t>
        </w:r>
      </w:hyperlink>
    </w:p>
    <w:p w14:paraId="11BB2ED1" w14:textId="77777777" w:rsidR="0030118A" w:rsidRPr="00276B88" w:rsidRDefault="009E1D57" w:rsidP="00276B88">
      <w:pPr>
        <w:pStyle w:val="References"/>
        <w:ind w:left="720"/>
      </w:pPr>
      <w:r w:rsidRPr="00276B88">
        <w:t>Sharma A, Shukla A, Tiwari R, Mishra A. Mortality Prediction of ICU patients using Machine Leaning: A survey. Paper presented at: Proceedings of the International Conference on Compute and Data Analysis.2017.</w:t>
      </w:r>
    </w:p>
    <w:p w14:paraId="53B712EB" w14:textId="77777777" w:rsidR="0030118A" w:rsidRPr="00276B88" w:rsidRDefault="00D7598D" w:rsidP="00276B88">
      <w:pPr>
        <w:pStyle w:val="References"/>
        <w:ind w:left="720"/>
      </w:pPr>
      <w:hyperlink r:id="rId15" w:history="1">
        <w:r w:rsidR="009E1D57" w:rsidRPr="00276B88">
          <w:rPr>
            <w:rStyle w:val="Hyperlink"/>
          </w:rPr>
          <w:t>https://www.analyticsvidhya.com/blog/2016/12/introduction-to-feature-selection-methods-with-an-example-or-how-to-select-the-right-variables/</w:t>
        </w:r>
      </w:hyperlink>
    </w:p>
    <w:p w14:paraId="3EA0B7D3" w14:textId="77777777" w:rsidR="00276B88" w:rsidRDefault="00276B88" w:rsidP="00276B88">
      <w:pPr>
        <w:pStyle w:val="References"/>
        <w:numPr>
          <w:ilvl w:val="0"/>
          <w:numId w:val="0"/>
        </w:numPr>
        <w:ind w:left="720"/>
      </w:pPr>
    </w:p>
    <w:p w14:paraId="295A6BE4" w14:textId="77777777" w:rsidR="00276B88" w:rsidRDefault="00276B88" w:rsidP="00276B88">
      <w:pPr>
        <w:pStyle w:val="References"/>
        <w:numPr>
          <w:ilvl w:val="0"/>
          <w:numId w:val="0"/>
        </w:numPr>
        <w:ind w:left="360"/>
      </w:pPr>
    </w:p>
    <w:sectPr w:rsidR="00276B88"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166B9" w14:textId="77777777" w:rsidR="00D7598D" w:rsidRDefault="00D7598D">
      <w:r>
        <w:separator/>
      </w:r>
    </w:p>
  </w:endnote>
  <w:endnote w:type="continuationSeparator" w:id="0">
    <w:p w14:paraId="5E070C8C" w14:textId="77777777" w:rsidR="00D7598D" w:rsidRDefault="00D75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3EBBF" w14:textId="77777777" w:rsidR="00D7598D" w:rsidRDefault="00D7598D"/>
  </w:footnote>
  <w:footnote w:type="continuationSeparator" w:id="0">
    <w:p w14:paraId="05A58DE3" w14:textId="77777777" w:rsidR="00D7598D" w:rsidRDefault="00D7598D">
      <w:r>
        <w:continuationSeparator/>
      </w:r>
    </w:p>
  </w:footnote>
  <w:footnote w:id="1">
    <w:p w14:paraId="5132964B" w14:textId="77777777" w:rsidR="0068088D" w:rsidRDefault="0068088D"/>
    <w:p w14:paraId="2CA659CB" w14:textId="19EA61E6" w:rsidR="0068088D" w:rsidRDefault="0068088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B1AA2" w14:textId="34BC068B" w:rsidR="0068088D" w:rsidRDefault="0068088D">
    <w:pPr>
      <w:framePr w:wrap="auto" w:vAnchor="text" w:hAnchor="margin" w:xAlign="right" w:y="1"/>
    </w:pPr>
    <w:r>
      <w:fldChar w:fldCharType="begin"/>
    </w:r>
    <w:r>
      <w:instrText xml:space="preserve">PAGE  </w:instrText>
    </w:r>
    <w:r>
      <w:fldChar w:fldCharType="separate"/>
    </w:r>
    <w:r w:rsidR="002A5B99">
      <w:rPr>
        <w:noProof/>
      </w:rPr>
      <w:t>4</w:t>
    </w:r>
    <w:r>
      <w:fldChar w:fldCharType="end"/>
    </w:r>
  </w:p>
  <w:p w14:paraId="3790D4EE" w14:textId="77777777" w:rsidR="0068088D" w:rsidRDefault="0068088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DCC432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decimal"/>
      <w:pStyle w:val="Heading4"/>
      <w:lvlText w:val="%4."/>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2EC50E0"/>
    <w:multiLevelType w:val="hybridMultilevel"/>
    <w:tmpl w:val="542CA240"/>
    <w:lvl w:ilvl="0" w:tplc="E58A5A5A">
      <w:start w:val="1"/>
      <w:numFmt w:val="decimal"/>
      <w:lvlText w:val="[%1]."/>
      <w:lvlJc w:val="left"/>
      <w:pPr>
        <w:ind w:left="360" w:hanging="360"/>
      </w:pPr>
      <w:rPr>
        <w:rFonts w:hint="default"/>
        <w:b w:val="0"/>
        <w:color w:val="auto"/>
        <w:sz w:val="20"/>
        <w:szCs w:val="20"/>
      </w:r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2">
    <w:nsid w:val="157D0CDF"/>
    <w:multiLevelType w:val="hybridMultilevel"/>
    <w:tmpl w:val="F35EFC52"/>
    <w:lvl w:ilvl="0" w:tplc="947AAC40">
      <w:start w:val="1"/>
      <w:numFmt w:val="bullet"/>
      <w:lvlText w:val="•"/>
      <w:lvlJc w:val="left"/>
      <w:pPr>
        <w:tabs>
          <w:tab w:val="num" w:pos="720"/>
        </w:tabs>
        <w:ind w:left="720" w:hanging="360"/>
      </w:pPr>
      <w:rPr>
        <w:rFonts w:ascii="Arial" w:hAnsi="Arial" w:hint="default"/>
      </w:rPr>
    </w:lvl>
    <w:lvl w:ilvl="1" w:tplc="8EE0CDF6" w:tentative="1">
      <w:start w:val="1"/>
      <w:numFmt w:val="bullet"/>
      <w:lvlText w:val="•"/>
      <w:lvlJc w:val="left"/>
      <w:pPr>
        <w:tabs>
          <w:tab w:val="num" w:pos="1440"/>
        </w:tabs>
        <w:ind w:left="1440" w:hanging="360"/>
      </w:pPr>
      <w:rPr>
        <w:rFonts w:ascii="Arial" w:hAnsi="Arial" w:hint="default"/>
      </w:rPr>
    </w:lvl>
    <w:lvl w:ilvl="2" w:tplc="CBC49250" w:tentative="1">
      <w:start w:val="1"/>
      <w:numFmt w:val="bullet"/>
      <w:lvlText w:val="•"/>
      <w:lvlJc w:val="left"/>
      <w:pPr>
        <w:tabs>
          <w:tab w:val="num" w:pos="2160"/>
        </w:tabs>
        <w:ind w:left="2160" w:hanging="360"/>
      </w:pPr>
      <w:rPr>
        <w:rFonts w:ascii="Arial" w:hAnsi="Arial" w:hint="default"/>
      </w:rPr>
    </w:lvl>
    <w:lvl w:ilvl="3" w:tplc="A31AB9B6" w:tentative="1">
      <w:start w:val="1"/>
      <w:numFmt w:val="bullet"/>
      <w:lvlText w:val="•"/>
      <w:lvlJc w:val="left"/>
      <w:pPr>
        <w:tabs>
          <w:tab w:val="num" w:pos="2880"/>
        </w:tabs>
        <w:ind w:left="2880" w:hanging="360"/>
      </w:pPr>
      <w:rPr>
        <w:rFonts w:ascii="Arial" w:hAnsi="Arial" w:hint="default"/>
      </w:rPr>
    </w:lvl>
    <w:lvl w:ilvl="4" w:tplc="1B1A0E0C" w:tentative="1">
      <w:start w:val="1"/>
      <w:numFmt w:val="bullet"/>
      <w:lvlText w:val="•"/>
      <w:lvlJc w:val="left"/>
      <w:pPr>
        <w:tabs>
          <w:tab w:val="num" w:pos="3600"/>
        </w:tabs>
        <w:ind w:left="3600" w:hanging="360"/>
      </w:pPr>
      <w:rPr>
        <w:rFonts w:ascii="Arial" w:hAnsi="Arial" w:hint="default"/>
      </w:rPr>
    </w:lvl>
    <w:lvl w:ilvl="5" w:tplc="6712872C" w:tentative="1">
      <w:start w:val="1"/>
      <w:numFmt w:val="bullet"/>
      <w:lvlText w:val="•"/>
      <w:lvlJc w:val="left"/>
      <w:pPr>
        <w:tabs>
          <w:tab w:val="num" w:pos="4320"/>
        </w:tabs>
        <w:ind w:left="4320" w:hanging="360"/>
      </w:pPr>
      <w:rPr>
        <w:rFonts w:ascii="Arial" w:hAnsi="Arial" w:hint="default"/>
      </w:rPr>
    </w:lvl>
    <w:lvl w:ilvl="6" w:tplc="1B587E80" w:tentative="1">
      <w:start w:val="1"/>
      <w:numFmt w:val="bullet"/>
      <w:lvlText w:val="•"/>
      <w:lvlJc w:val="left"/>
      <w:pPr>
        <w:tabs>
          <w:tab w:val="num" w:pos="5040"/>
        </w:tabs>
        <w:ind w:left="5040" w:hanging="360"/>
      </w:pPr>
      <w:rPr>
        <w:rFonts w:ascii="Arial" w:hAnsi="Arial" w:hint="default"/>
      </w:rPr>
    </w:lvl>
    <w:lvl w:ilvl="7" w:tplc="7128732A" w:tentative="1">
      <w:start w:val="1"/>
      <w:numFmt w:val="bullet"/>
      <w:lvlText w:val="•"/>
      <w:lvlJc w:val="left"/>
      <w:pPr>
        <w:tabs>
          <w:tab w:val="num" w:pos="5760"/>
        </w:tabs>
        <w:ind w:left="5760" w:hanging="360"/>
      </w:pPr>
      <w:rPr>
        <w:rFonts w:ascii="Arial" w:hAnsi="Arial" w:hint="default"/>
      </w:rPr>
    </w:lvl>
    <w:lvl w:ilvl="8" w:tplc="8E28292C" w:tentative="1">
      <w:start w:val="1"/>
      <w:numFmt w:val="bullet"/>
      <w:lvlText w:val="•"/>
      <w:lvlJc w:val="left"/>
      <w:pPr>
        <w:tabs>
          <w:tab w:val="num" w:pos="6480"/>
        </w:tabs>
        <w:ind w:left="6480" w:hanging="360"/>
      </w:pPr>
      <w:rPr>
        <w:rFonts w:ascii="Arial" w:hAnsi="Arial" w:hint="default"/>
      </w:rPr>
    </w:lvl>
  </w:abstractNum>
  <w:abstractNum w:abstractNumId="3">
    <w:nsid w:val="27B61E8A"/>
    <w:multiLevelType w:val="hybridMultilevel"/>
    <w:tmpl w:val="A6CA0CD0"/>
    <w:lvl w:ilvl="0" w:tplc="0A20B810">
      <w:start w:val="1"/>
      <w:numFmt w:val="bullet"/>
      <w:lvlText w:val="•"/>
      <w:lvlJc w:val="left"/>
      <w:pPr>
        <w:tabs>
          <w:tab w:val="num" w:pos="720"/>
        </w:tabs>
        <w:ind w:left="720" w:hanging="360"/>
      </w:pPr>
      <w:rPr>
        <w:rFonts w:ascii="Arial" w:hAnsi="Arial" w:hint="default"/>
      </w:rPr>
    </w:lvl>
    <w:lvl w:ilvl="1" w:tplc="E43C5A02" w:tentative="1">
      <w:start w:val="1"/>
      <w:numFmt w:val="bullet"/>
      <w:lvlText w:val="•"/>
      <w:lvlJc w:val="left"/>
      <w:pPr>
        <w:tabs>
          <w:tab w:val="num" w:pos="1440"/>
        </w:tabs>
        <w:ind w:left="1440" w:hanging="360"/>
      </w:pPr>
      <w:rPr>
        <w:rFonts w:ascii="Arial" w:hAnsi="Arial" w:hint="default"/>
      </w:rPr>
    </w:lvl>
    <w:lvl w:ilvl="2" w:tplc="5BA67458" w:tentative="1">
      <w:start w:val="1"/>
      <w:numFmt w:val="bullet"/>
      <w:lvlText w:val="•"/>
      <w:lvlJc w:val="left"/>
      <w:pPr>
        <w:tabs>
          <w:tab w:val="num" w:pos="2160"/>
        </w:tabs>
        <w:ind w:left="2160" w:hanging="360"/>
      </w:pPr>
      <w:rPr>
        <w:rFonts w:ascii="Arial" w:hAnsi="Arial" w:hint="default"/>
      </w:rPr>
    </w:lvl>
    <w:lvl w:ilvl="3" w:tplc="F2E26B64" w:tentative="1">
      <w:start w:val="1"/>
      <w:numFmt w:val="bullet"/>
      <w:lvlText w:val="•"/>
      <w:lvlJc w:val="left"/>
      <w:pPr>
        <w:tabs>
          <w:tab w:val="num" w:pos="2880"/>
        </w:tabs>
        <w:ind w:left="2880" w:hanging="360"/>
      </w:pPr>
      <w:rPr>
        <w:rFonts w:ascii="Arial" w:hAnsi="Arial" w:hint="default"/>
      </w:rPr>
    </w:lvl>
    <w:lvl w:ilvl="4" w:tplc="5A9208F6" w:tentative="1">
      <w:start w:val="1"/>
      <w:numFmt w:val="bullet"/>
      <w:lvlText w:val="•"/>
      <w:lvlJc w:val="left"/>
      <w:pPr>
        <w:tabs>
          <w:tab w:val="num" w:pos="3600"/>
        </w:tabs>
        <w:ind w:left="3600" w:hanging="360"/>
      </w:pPr>
      <w:rPr>
        <w:rFonts w:ascii="Arial" w:hAnsi="Arial" w:hint="default"/>
      </w:rPr>
    </w:lvl>
    <w:lvl w:ilvl="5" w:tplc="4134C55E" w:tentative="1">
      <w:start w:val="1"/>
      <w:numFmt w:val="bullet"/>
      <w:lvlText w:val="•"/>
      <w:lvlJc w:val="left"/>
      <w:pPr>
        <w:tabs>
          <w:tab w:val="num" w:pos="4320"/>
        </w:tabs>
        <w:ind w:left="4320" w:hanging="360"/>
      </w:pPr>
      <w:rPr>
        <w:rFonts w:ascii="Arial" w:hAnsi="Arial" w:hint="default"/>
      </w:rPr>
    </w:lvl>
    <w:lvl w:ilvl="6" w:tplc="62F48450" w:tentative="1">
      <w:start w:val="1"/>
      <w:numFmt w:val="bullet"/>
      <w:lvlText w:val="•"/>
      <w:lvlJc w:val="left"/>
      <w:pPr>
        <w:tabs>
          <w:tab w:val="num" w:pos="5040"/>
        </w:tabs>
        <w:ind w:left="5040" w:hanging="360"/>
      </w:pPr>
      <w:rPr>
        <w:rFonts w:ascii="Arial" w:hAnsi="Arial" w:hint="default"/>
      </w:rPr>
    </w:lvl>
    <w:lvl w:ilvl="7" w:tplc="7DC2F17E" w:tentative="1">
      <w:start w:val="1"/>
      <w:numFmt w:val="bullet"/>
      <w:lvlText w:val="•"/>
      <w:lvlJc w:val="left"/>
      <w:pPr>
        <w:tabs>
          <w:tab w:val="num" w:pos="5760"/>
        </w:tabs>
        <w:ind w:left="5760" w:hanging="360"/>
      </w:pPr>
      <w:rPr>
        <w:rFonts w:ascii="Arial" w:hAnsi="Arial" w:hint="default"/>
      </w:rPr>
    </w:lvl>
    <w:lvl w:ilvl="8" w:tplc="F10AD502" w:tentative="1">
      <w:start w:val="1"/>
      <w:numFmt w:val="bullet"/>
      <w:lvlText w:val="•"/>
      <w:lvlJc w:val="left"/>
      <w:pPr>
        <w:tabs>
          <w:tab w:val="num" w:pos="6480"/>
        </w:tabs>
        <w:ind w:left="6480" w:hanging="360"/>
      </w:pPr>
      <w:rPr>
        <w:rFonts w:ascii="Arial" w:hAnsi="Arial" w:hint="default"/>
      </w:rPr>
    </w:lvl>
  </w:abstractNum>
  <w:abstractNum w:abstractNumId="4">
    <w:nsid w:val="30863079"/>
    <w:multiLevelType w:val="hybridMultilevel"/>
    <w:tmpl w:val="A8A66F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3044B17"/>
    <w:multiLevelType w:val="hybridMultilevel"/>
    <w:tmpl w:val="02E6AB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37D7F9F"/>
    <w:multiLevelType w:val="hybridMultilevel"/>
    <w:tmpl w:val="A1082FDC"/>
    <w:lvl w:ilvl="0" w:tplc="4009000F">
      <w:start w:val="1"/>
      <w:numFmt w:val="decimal"/>
      <w:lvlText w:val="%1."/>
      <w:lvlJc w:val="left"/>
      <w:pPr>
        <w:ind w:left="966" w:hanging="360"/>
      </w:pPr>
    </w:lvl>
    <w:lvl w:ilvl="1" w:tplc="40090019" w:tentative="1">
      <w:start w:val="1"/>
      <w:numFmt w:val="lowerLetter"/>
      <w:lvlText w:val="%2."/>
      <w:lvlJc w:val="left"/>
      <w:pPr>
        <w:ind w:left="1686" w:hanging="360"/>
      </w:pPr>
    </w:lvl>
    <w:lvl w:ilvl="2" w:tplc="4009001B" w:tentative="1">
      <w:start w:val="1"/>
      <w:numFmt w:val="lowerRoman"/>
      <w:lvlText w:val="%3."/>
      <w:lvlJc w:val="right"/>
      <w:pPr>
        <w:ind w:left="2406" w:hanging="180"/>
      </w:pPr>
    </w:lvl>
    <w:lvl w:ilvl="3" w:tplc="4009000F" w:tentative="1">
      <w:start w:val="1"/>
      <w:numFmt w:val="decimal"/>
      <w:lvlText w:val="%4."/>
      <w:lvlJc w:val="left"/>
      <w:pPr>
        <w:ind w:left="3126" w:hanging="360"/>
      </w:pPr>
    </w:lvl>
    <w:lvl w:ilvl="4" w:tplc="40090019" w:tentative="1">
      <w:start w:val="1"/>
      <w:numFmt w:val="lowerLetter"/>
      <w:lvlText w:val="%5."/>
      <w:lvlJc w:val="left"/>
      <w:pPr>
        <w:ind w:left="3846" w:hanging="360"/>
      </w:pPr>
    </w:lvl>
    <w:lvl w:ilvl="5" w:tplc="4009001B" w:tentative="1">
      <w:start w:val="1"/>
      <w:numFmt w:val="lowerRoman"/>
      <w:lvlText w:val="%6."/>
      <w:lvlJc w:val="right"/>
      <w:pPr>
        <w:ind w:left="4566" w:hanging="180"/>
      </w:pPr>
    </w:lvl>
    <w:lvl w:ilvl="6" w:tplc="4009000F" w:tentative="1">
      <w:start w:val="1"/>
      <w:numFmt w:val="decimal"/>
      <w:lvlText w:val="%7."/>
      <w:lvlJc w:val="left"/>
      <w:pPr>
        <w:ind w:left="5286" w:hanging="360"/>
      </w:pPr>
    </w:lvl>
    <w:lvl w:ilvl="7" w:tplc="40090019" w:tentative="1">
      <w:start w:val="1"/>
      <w:numFmt w:val="lowerLetter"/>
      <w:lvlText w:val="%8."/>
      <w:lvlJc w:val="left"/>
      <w:pPr>
        <w:ind w:left="6006" w:hanging="360"/>
      </w:pPr>
    </w:lvl>
    <w:lvl w:ilvl="8" w:tplc="4009001B" w:tentative="1">
      <w:start w:val="1"/>
      <w:numFmt w:val="lowerRoman"/>
      <w:lvlText w:val="%9."/>
      <w:lvlJc w:val="right"/>
      <w:pPr>
        <w:ind w:left="6726" w:hanging="180"/>
      </w:pPr>
    </w:lvl>
  </w:abstractNum>
  <w:abstractNum w:abstractNumId="7">
    <w:nsid w:val="3A7901DC"/>
    <w:multiLevelType w:val="hybridMultilevel"/>
    <w:tmpl w:val="F844D0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nsid w:val="4298073D"/>
    <w:multiLevelType w:val="hybridMultilevel"/>
    <w:tmpl w:val="CB0C1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1269A8"/>
    <w:multiLevelType w:val="hybridMultilevel"/>
    <w:tmpl w:val="1E54C280"/>
    <w:lvl w:ilvl="0" w:tplc="30CA3D38">
      <w:start w:val="1"/>
      <w:numFmt w:val="bullet"/>
      <w:lvlText w:val="•"/>
      <w:lvlJc w:val="left"/>
      <w:pPr>
        <w:tabs>
          <w:tab w:val="num" w:pos="720"/>
        </w:tabs>
        <w:ind w:left="720" w:hanging="360"/>
      </w:pPr>
      <w:rPr>
        <w:rFonts w:ascii="Arial" w:hAnsi="Arial" w:hint="default"/>
      </w:rPr>
    </w:lvl>
    <w:lvl w:ilvl="1" w:tplc="1DDA7AE0" w:tentative="1">
      <w:start w:val="1"/>
      <w:numFmt w:val="bullet"/>
      <w:lvlText w:val="•"/>
      <w:lvlJc w:val="left"/>
      <w:pPr>
        <w:tabs>
          <w:tab w:val="num" w:pos="1440"/>
        </w:tabs>
        <w:ind w:left="1440" w:hanging="360"/>
      </w:pPr>
      <w:rPr>
        <w:rFonts w:ascii="Arial" w:hAnsi="Arial" w:hint="default"/>
      </w:rPr>
    </w:lvl>
    <w:lvl w:ilvl="2" w:tplc="4B1E287A" w:tentative="1">
      <w:start w:val="1"/>
      <w:numFmt w:val="bullet"/>
      <w:lvlText w:val="•"/>
      <w:lvlJc w:val="left"/>
      <w:pPr>
        <w:tabs>
          <w:tab w:val="num" w:pos="2160"/>
        </w:tabs>
        <w:ind w:left="2160" w:hanging="360"/>
      </w:pPr>
      <w:rPr>
        <w:rFonts w:ascii="Arial" w:hAnsi="Arial" w:hint="default"/>
      </w:rPr>
    </w:lvl>
    <w:lvl w:ilvl="3" w:tplc="465493F6" w:tentative="1">
      <w:start w:val="1"/>
      <w:numFmt w:val="bullet"/>
      <w:lvlText w:val="•"/>
      <w:lvlJc w:val="left"/>
      <w:pPr>
        <w:tabs>
          <w:tab w:val="num" w:pos="2880"/>
        </w:tabs>
        <w:ind w:left="2880" w:hanging="360"/>
      </w:pPr>
      <w:rPr>
        <w:rFonts w:ascii="Arial" w:hAnsi="Arial" w:hint="default"/>
      </w:rPr>
    </w:lvl>
    <w:lvl w:ilvl="4" w:tplc="CDCCB4BA" w:tentative="1">
      <w:start w:val="1"/>
      <w:numFmt w:val="bullet"/>
      <w:lvlText w:val="•"/>
      <w:lvlJc w:val="left"/>
      <w:pPr>
        <w:tabs>
          <w:tab w:val="num" w:pos="3600"/>
        </w:tabs>
        <w:ind w:left="3600" w:hanging="360"/>
      </w:pPr>
      <w:rPr>
        <w:rFonts w:ascii="Arial" w:hAnsi="Arial" w:hint="default"/>
      </w:rPr>
    </w:lvl>
    <w:lvl w:ilvl="5" w:tplc="E6D89C8E" w:tentative="1">
      <w:start w:val="1"/>
      <w:numFmt w:val="bullet"/>
      <w:lvlText w:val="•"/>
      <w:lvlJc w:val="left"/>
      <w:pPr>
        <w:tabs>
          <w:tab w:val="num" w:pos="4320"/>
        </w:tabs>
        <w:ind w:left="4320" w:hanging="360"/>
      </w:pPr>
      <w:rPr>
        <w:rFonts w:ascii="Arial" w:hAnsi="Arial" w:hint="default"/>
      </w:rPr>
    </w:lvl>
    <w:lvl w:ilvl="6" w:tplc="97C8657A" w:tentative="1">
      <w:start w:val="1"/>
      <w:numFmt w:val="bullet"/>
      <w:lvlText w:val="•"/>
      <w:lvlJc w:val="left"/>
      <w:pPr>
        <w:tabs>
          <w:tab w:val="num" w:pos="5040"/>
        </w:tabs>
        <w:ind w:left="5040" w:hanging="360"/>
      </w:pPr>
      <w:rPr>
        <w:rFonts w:ascii="Arial" w:hAnsi="Arial" w:hint="default"/>
      </w:rPr>
    </w:lvl>
    <w:lvl w:ilvl="7" w:tplc="81C62E4A" w:tentative="1">
      <w:start w:val="1"/>
      <w:numFmt w:val="bullet"/>
      <w:lvlText w:val="•"/>
      <w:lvlJc w:val="left"/>
      <w:pPr>
        <w:tabs>
          <w:tab w:val="num" w:pos="5760"/>
        </w:tabs>
        <w:ind w:left="5760" w:hanging="360"/>
      </w:pPr>
      <w:rPr>
        <w:rFonts w:ascii="Arial" w:hAnsi="Arial" w:hint="default"/>
      </w:rPr>
    </w:lvl>
    <w:lvl w:ilvl="8" w:tplc="212AB0F6" w:tentative="1">
      <w:start w:val="1"/>
      <w:numFmt w:val="bullet"/>
      <w:lvlText w:val="•"/>
      <w:lvlJc w:val="left"/>
      <w:pPr>
        <w:tabs>
          <w:tab w:val="num" w:pos="6480"/>
        </w:tabs>
        <w:ind w:left="6480" w:hanging="360"/>
      </w:pPr>
      <w:rPr>
        <w:rFonts w:ascii="Arial" w:hAnsi="Arial" w:hint="default"/>
      </w:rPr>
    </w:lvl>
  </w:abstractNum>
  <w:abstractNum w:abstractNumId="11">
    <w:nsid w:val="5DAF4313"/>
    <w:multiLevelType w:val="hybridMultilevel"/>
    <w:tmpl w:val="CD5E2E96"/>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nsid w:val="5E553579"/>
    <w:multiLevelType w:val="hybridMultilevel"/>
    <w:tmpl w:val="45BE0550"/>
    <w:lvl w:ilvl="0" w:tplc="44803572">
      <w:start w:val="1"/>
      <w:numFmt w:val="bullet"/>
      <w:lvlText w:val="•"/>
      <w:lvlJc w:val="left"/>
      <w:pPr>
        <w:tabs>
          <w:tab w:val="num" w:pos="720"/>
        </w:tabs>
        <w:ind w:left="720" w:hanging="360"/>
      </w:pPr>
      <w:rPr>
        <w:rFonts w:ascii="Arial" w:hAnsi="Arial" w:hint="default"/>
      </w:rPr>
    </w:lvl>
    <w:lvl w:ilvl="1" w:tplc="E4288D74" w:tentative="1">
      <w:start w:val="1"/>
      <w:numFmt w:val="bullet"/>
      <w:lvlText w:val="•"/>
      <w:lvlJc w:val="left"/>
      <w:pPr>
        <w:tabs>
          <w:tab w:val="num" w:pos="1440"/>
        </w:tabs>
        <w:ind w:left="1440" w:hanging="360"/>
      </w:pPr>
      <w:rPr>
        <w:rFonts w:ascii="Arial" w:hAnsi="Arial" w:hint="default"/>
      </w:rPr>
    </w:lvl>
    <w:lvl w:ilvl="2" w:tplc="46F6AD16" w:tentative="1">
      <w:start w:val="1"/>
      <w:numFmt w:val="bullet"/>
      <w:lvlText w:val="•"/>
      <w:lvlJc w:val="left"/>
      <w:pPr>
        <w:tabs>
          <w:tab w:val="num" w:pos="2160"/>
        </w:tabs>
        <w:ind w:left="2160" w:hanging="360"/>
      </w:pPr>
      <w:rPr>
        <w:rFonts w:ascii="Arial" w:hAnsi="Arial" w:hint="default"/>
      </w:rPr>
    </w:lvl>
    <w:lvl w:ilvl="3" w:tplc="AE44E0B0" w:tentative="1">
      <w:start w:val="1"/>
      <w:numFmt w:val="bullet"/>
      <w:lvlText w:val="•"/>
      <w:lvlJc w:val="left"/>
      <w:pPr>
        <w:tabs>
          <w:tab w:val="num" w:pos="2880"/>
        </w:tabs>
        <w:ind w:left="2880" w:hanging="360"/>
      </w:pPr>
      <w:rPr>
        <w:rFonts w:ascii="Arial" w:hAnsi="Arial" w:hint="default"/>
      </w:rPr>
    </w:lvl>
    <w:lvl w:ilvl="4" w:tplc="73D2ADC6" w:tentative="1">
      <w:start w:val="1"/>
      <w:numFmt w:val="bullet"/>
      <w:lvlText w:val="•"/>
      <w:lvlJc w:val="left"/>
      <w:pPr>
        <w:tabs>
          <w:tab w:val="num" w:pos="3600"/>
        </w:tabs>
        <w:ind w:left="3600" w:hanging="360"/>
      </w:pPr>
      <w:rPr>
        <w:rFonts w:ascii="Arial" w:hAnsi="Arial" w:hint="default"/>
      </w:rPr>
    </w:lvl>
    <w:lvl w:ilvl="5" w:tplc="0D20080C" w:tentative="1">
      <w:start w:val="1"/>
      <w:numFmt w:val="bullet"/>
      <w:lvlText w:val="•"/>
      <w:lvlJc w:val="left"/>
      <w:pPr>
        <w:tabs>
          <w:tab w:val="num" w:pos="4320"/>
        </w:tabs>
        <w:ind w:left="4320" w:hanging="360"/>
      </w:pPr>
      <w:rPr>
        <w:rFonts w:ascii="Arial" w:hAnsi="Arial" w:hint="default"/>
      </w:rPr>
    </w:lvl>
    <w:lvl w:ilvl="6" w:tplc="10084012" w:tentative="1">
      <w:start w:val="1"/>
      <w:numFmt w:val="bullet"/>
      <w:lvlText w:val="•"/>
      <w:lvlJc w:val="left"/>
      <w:pPr>
        <w:tabs>
          <w:tab w:val="num" w:pos="5040"/>
        </w:tabs>
        <w:ind w:left="5040" w:hanging="360"/>
      </w:pPr>
      <w:rPr>
        <w:rFonts w:ascii="Arial" w:hAnsi="Arial" w:hint="default"/>
      </w:rPr>
    </w:lvl>
    <w:lvl w:ilvl="7" w:tplc="3D28B222" w:tentative="1">
      <w:start w:val="1"/>
      <w:numFmt w:val="bullet"/>
      <w:lvlText w:val="•"/>
      <w:lvlJc w:val="left"/>
      <w:pPr>
        <w:tabs>
          <w:tab w:val="num" w:pos="5760"/>
        </w:tabs>
        <w:ind w:left="5760" w:hanging="360"/>
      </w:pPr>
      <w:rPr>
        <w:rFonts w:ascii="Arial" w:hAnsi="Arial" w:hint="default"/>
      </w:rPr>
    </w:lvl>
    <w:lvl w:ilvl="8" w:tplc="4EA09DEE" w:tentative="1">
      <w:start w:val="1"/>
      <w:numFmt w:val="bullet"/>
      <w:lvlText w:val="•"/>
      <w:lvlJc w:val="left"/>
      <w:pPr>
        <w:tabs>
          <w:tab w:val="num" w:pos="6480"/>
        </w:tabs>
        <w:ind w:left="6480" w:hanging="360"/>
      </w:pPr>
      <w:rPr>
        <w:rFonts w:ascii="Arial" w:hAnsi="Arial" w:hint="default"/>
      </w:rPr>
    </w:lvl>
  </w:abstractNum>
  <w:abstractNum w:abstractNumId="13">
    <w:nsid w:val="63FF67D6"/>
    <w:multiLevelType w:val="hybridMultilevel"/>
    <w:tmpl w:val="818405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46824C3"/>
    <w:multiLevelType w:val="multilevel"/>
    <w:tmpl w:val="0158FE8C"/>
    <w:lvl w:ilvl="0">
      <w:start w:val="1"/>
      <w:numFmt w:val="decimal"/>
      <w:lvlText w:val="%1."/>
      <w:lvlJc w:val="left"/>
      <w:pPr>
        <w:tabs>
          <w:tab w:val="num" w:pos="502"/>
        </w:tabs>
        <w:ind w:left="502"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4F2E74"/>
    <w:multiLevelType w:val="hybridMultilevel"/>
    <w:tmpl w:val="93941EF4"/>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nsid w:val="73426957"/>
    <w:multiLevelType w:val="multilevel"/>
    <w:tmpl w:val="009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394B12"/>
    <w:multiLevelType w:val="multilevel"/>
    <w:tmpl w:val="852C840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4"/>
  </w:num>
  <w:num w:numId="4">
    <w:abstractNumId w:val="7"/>
  </w:num>
  <w:num w:numId="5">
    <w:abstractNumId w:val="13"/>
  </w:num>
  <w:num w:numId="6">
    <w:abstractNumId w:val="4"/>
  </w:num>
  <w:num w:numId="7">
    <w:abstractNumId w:val="16"/>
  </w:num>
  <w:num w:numId="8">
    <w:abstractNumId w:val="1"/>
  </w:num>
  <w:num w:numId="9">
    <w:abstractNumId w:val="15"/>
  </w:num>
  <w:num w:numId="10">
    <w:abstractNumId w:val="5"/>
  </w:num>
  <w:num w:numId="11">
    <w:abstractNumId w:val="17"/>
  </w:num>
  <w:num w:numId="12">
    <w:abstractNumId w:val="6"/>
  </w:num>
  <w:num w:numId="13">
    <w:abstractNumId w:val="11"/>
  </w:num>
  <w:num w:numId="14">
    <w:abstractNumId w:val="9"/>
  </w:num>
  <w:num w:numId="15">
    <w:abstractNumId w:val="3"/>
  </w:num>
  <w:num w:numId="16">
    <w:abstractNumId w:val="8"/>
    <w:lvlOverride w:ilvl="0">
      <w:startOverride w:val="1"/>
    </w:lvlOverride>
  </w:num>
  <w:num w:numId="17">
    <w:abstractNumId w:val="10"/>
  </w:num>
  <w:num w:numId="18">
    <w:abstractNumId w:val="12"/>
  </w:num>
  <w:num w:numId="1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507B"/>
    <w:rsid w:val="00007597"/>
    <w:rsid w:val="00013E7A"/>
    <w:rsid w:val="00016474"/>
    <w:rsid w:val="00016A30"/>
    <w:rsid w:val="000217DF"/>
    <w:rsid w:val="00037674"/>
    <w:rsid w:val="00040F91"/>
    <w:rsid w:val="00042E13"/>
    <w:rsid w:val="00044E33"/>
    <w:rsid w:val="0006184A"/>
    <w:rsid w:val="00071BEF"/>
    <w:rsid w:val="0007394A"/>
    <w:rsid w:val="000742C6"/>
    <w:rsid w:val="00082BEE"/>
    <w:rsid w:val="00087CC7"/>
    <w:rsid w:val="000951E0"/>
    <w:rsid w:val="000A0C2F"/>
    <w:rsid w:val="000A168B"/>
    <w:rsid w:val="000A309D"/>
    <w:rsid w:val="000D2BDE"/>
    <w:rsid w:val="000E2FC0"/>
    <w:rsid w:val="000E3649"/>
    <w:rsid w:val="000E5A4C"/>
    <w:rsid w:val="000E70F8"/>
    <w:rsid w:val="000F00B4"/>
    <w:rsid w:val="000F0B2A"/>
    <w:rsid w:val="0010037D"/>
    <w:rsid w:val="00104BB0"/>
    <w:rsid w:val="0010794E"/>
    <w:rsid w:val="00113F26"/>
    <w:rsid w:val="00116377"/>
    <w:rsid w:val="00117627"/>
    <w:rsid w:val="00117DAB"/>
    <w:rsid w:val="00131A1A"/>
    <w:rsid w:val="0013354F"/>
    <w:rsid w:val="00135A98"/>
    <w:rsid w:val="0014007A"/>
    <w:rsid w:val="00140D97"/>
    <w:rsid w:val="00143F2E"/>
    <w:rsid w:val="00144E72"/>
    <w:rsid w:val="00156CFA"/>
    <w:rsid w:val="00166A9B"/>
    <w:rsid w:val="001768FF"/>
    <w:rsid w:val="00190161"/>
    <w:rsid w:val="00196FFB"/>
    <w:rsid w:val="001A25B1"/>
    <w:rsid w:val="001A60B1"/>
    <w:rsid w:val="001B2686"/>
    <w:rsid w:val="001B36B1"/>
    <w:rsid w:val="001B4774"/>
    <w:rsid w:val="001C3C2E"/>
    <w:rsid w:val="001E7B7A"/>
    <w:rsid w:val="001F4C5C"/>
    <w:rsid w:val="00202EDB"/>
    <w:rsid w:val="00204478"/>
    <w:rsid w:val="00214E2E"/>
    <w:rsid w:val="00216141"/>
    <w:rsid w:val="00217186"/>
    <w:rsid w:val="002179C5"/>
    <w:rsid w:val="002237CB"/>
    <w:rsid w:val="00235948"/>
    <w:rsid w:val="00236355"/>
    <w:rsid w:val="00240FB8"/>
    <w:rsid w:val="00242FAA"/>
    <w:rsid w:val="002434A1"/>
    <w:rsid w:val="00256AC6"/>
    <w:rsid w:val="00263943"/>
    <w:rsid w:val="00267B35"/>
    <w:rsid w:val="00271D1C"/>
    <w:rsid w:val="0027260A"/>
    <w:rsid w:val="00276B88"/>
    <w:rsid w:val="00291AE1"/>
    <w:rsid w:val="002A5B99"/>
    <w:rsid w:val="002B1E3A"/>
    <w:rsid w:val="002C21EF"/>
    <w:rsid w:val="002E1F95"/>
    <w:rsid w:val="002E3D93"/>
    <w:rsid w:val="002E6B94"/>
    <w:rsid w:val="002F0065"/>
    <w:rsid w:val="002F1A23"/>
    <w:rsid w:val="002F51E9"/>
    <w:rsid w:val="002F7910"/>
    <w:rsid w:val="0030118A"/>
    <w:rsid w:val="00314F82"/>
    <w:rsid w:val="0032699D"/>
    <w:rsid w:val="00333739"/>
    <w:rsid w:val="003427CE"/>
    <w:rsid w:val="00342BE1"/>
    <w:rsid w:val="0034542B"/>
    <w:rsid w:val="003461E8"/>
    <w:rsid w:val="00360269"/>
    <w:rsid w:val="00365902"/>
    <w:rsid w:val="00366C87"/>
    <w:rsid w:val="0037551B"/>
    <w:rsid w:val="00392DBA"/>
    <w:rsid w:val="003A1558"/>
    <w:rsid w:val="003A36BF"/>
    <w:rsid w:val="003A4978"/>
    <w:rsid w:val="003B1828"/>
    <w:rsid w:val="003C1DBC"/>
    <w:rsid w:val="003C3322"/>
    <w:rsid w:val="003C68C2"/>
    <w:rsid w:val="003D1EBF"/>
    <w:rsid w:val="003D4CAE"/>
    <w:rsid w:val="003E003C"/>
    <w:rsid w:val="003F26BD"/>
    <w:rsid w:val="003F2E38"/>
    <w:rsid w:val="003F52AD"/>
    <w:rsid w:val="00404A10"/>
    <w:rsid w:val="00404BC5"/>
    <w:rsid w:val="00410A8E"/>
    <w:rsid w:val="00421040"/>
    <w:rsid w:val="00422118"/>
    <w:rsid w:val="00423580"/>
    <w:rsid w:val="0043144F"/>
    <w:rsid w:val="00431BFA"/>
    <w:rsid w:val="004353CF"/>
    <w:rsid w:val="0044552B"/>
    <w:rsid w:val="0045745C"/>
    <w:rsid w:val="004631BC"/>
    <w:rsid w:val="0047272E"/>
    <w:rsid w:val="00484761"/>
    <w:rsid w:val="00484DD5"/>
    <w:rsid w:val="004A036E"/>
    <w:rsid w:val="004A62CE"/>
    <w:rsid w:val="004B4B58"/>
    <w:rsid w:val="004B558A"/>
    <w:rsid w:val="004B7E0C"/>
    <w:rsid w:val="004C1E16"/>
    <w:rsid w:val="004C2543"/>
    <w:rsid w:val="004D15CA"/>
    <w:rsid w:val="004D3792"/>
    <w:rsid w:val="004E3E4C"/>
    <w:rsid w:val="004F23A0"/>
    <w:rsid w:val="005003E3"/>
    <w:rsid w:val="00500E45"/>
    <w:rsid w:val="005016E2"/>
    <w:rsid w:val="00502127"/>
    <w:rsid w:val="005052CD"/>
    <w:rsid w:val="0051160E"/>
    <w:rsid w:val="005151FC"/>
    <w:rsid w:val="00531004"/>
    <w:rsid w:val="00533DBF"/>
    <w:rsid w:val="005352A6"/>
    <w:rsid w:val="00535307"/>
    <w:rsid w:val="0054477E"/>
    <w:rsid w:val="00546A39"/>
    <w:rsid w:val="00550A26"/>
    <w:rsid w:val="00550BF5"/>
    <w:rsid w:val="0055199F"/>
    <w:rsid w:val="00562AFA"/>
    <w:rsid w:val="00562D1B"/>
    <w:rsid w:val="00567A70"/>
    <w:rsid w:val="005800B2"/>
    <w:rsid w:val="00583ED9"/>
    <w:rsid w:val="005A2A15"/>
    <w:rsid w:val="005B16AE"/>
    <w:rsid w:val="005C6EA6"/>
    <w:rsid w:val="005C7BB9"/>
    <w:rsid w:val="005D1B15"/>
    <w:rsid w:val="005D2824"/>
    <w:rsid w:val="005D4F1A"/>
    <w:rsid w:val="005D72BB"/>
    <w:rsid w:val="005E3F3B"/>
    <w:rsid w:val="005E692F"/>
    <w:rsid w:val="005F30B7"/>
    <w:rsid w:val="005F4215"/>
    <w:rsid w:val="0061241B"/>
    <w:rsid w:val="0062114B"/>
    <w:rsid w:val="006219A9"/>
    <w:rsid w:val="00623698"/>
    <w:rsid w:val="00625E96"/>
    <w:rsid w:val="00645769"/>
    <w:rsid w:val="0064678A"/>
    <w:rsid w:val="00646866"/>
    <w:rsid w:val="00647C09"/>
    <w:rsid w:val="00651F2C"/>
    <w:rsid w:val="00655814"/>
    <w:rsid w:val="00677C22"/>
    <w:rsid w:val="0068088D"/>
    <w:rsid w:val="00685D0E"/>
    <w:rsid w:val="00692E7B"/>
    <w:rsid w:val="00693D5D"/>
    <w:rsid w:val="006B0E94"/>
    <w:rsid w:val="006B224C"/>
    <w:rsid w:val="006B6EAD"/>
    <w:rsid w:val="006B7F03"/>
    <w:rsid w:val="006C7307"/>
    <w:rsid w:val="006D5932"/>
    <w:rsid w:val="00716799"/>
    <w:rsid w:val="00725B45"/>
    <w:rsid w:val="00727137"/>
    <w:rsid w:val="00735879"/>
    <w:rsid w:val="007530A3"/>
    <w:rsid w:val="007542C0"/>
    <w:rsid w:val="007547E4"/>
    <w:rsid w:val="00762360"/>
    <w:rsid w:val="0076355A"/>
    <w:rsid w:val="007707AB"/>
    <w:rsid w:val="0077304B"/>
    <w:rsid w:val="00790787"/>
    <w:rsid w:val="00796D80"/>
    <w:rsid w:val="007A47E8"/>
    <w:rsid w:val="007A7D60"/>
    <w:rsid w:val="007B3A98"/>
    <w:rsid w:val="007C4336"/>
    <w:rsid w:val="007C6A61"/>
    <w:rsid w:val="007D45E5"/>
    <w:rsid w:val="007F7AA6"/>
    <w:rsid w:val="007F7F9A"/>
    <w:rsid w:val="00807F19"/>
    <w:rsid w:val="0081663F"/>
    <w:rsid w:val="00823624"/>
    <w:rsid w:val="00830A5E"/>
    <w:rsid w:val="00837E47"/>
    <w:rsid w:val="008518FE"/>
    <w:rsid w:val="00851EBD"/>
    <w:rsid w:val="0085659C"/>
    <w:rsid w:val="0086403E"/>
    <w:rsid w:val="00864212"/>
    <w:rsid w:val="008660DA"/>
    <w:rsid w:val="00872026"/>
    <w:rsid w:val="00876425"/>
    <w:rsid w:val="0087792E"/>
    <w:rsid w:val="00883EAF"/>
    <w:rsid w:val="00885258"/>
    <w:rsid w:val="00896E98"/>
    <w:rsid w:val="008A30C3"/>
    <w:rsid w:val="008A3C23"/>
    <w:rsid w:val="008A5322"/>
    <w:rsid w:val="008B757C"/>
    <w:rsid w:val="008C49CC"/>
    <w:rsid w:val="008C4CEB"/>
    <w:rsid w:val="008D171F"/>
    <w:rsid w:val="008D69E9"/>
    <w:rsid w:val="008E0645"/>
    <w:rsid w:val="008F594A"/>
    <w:rsid w:val="008F601A"/>
    <w:rsid w:val="009036C7"/>
    <w:rsid w:val="00904C7E"/>
    <w:rsid w:val="00906658"/>
    <w:rsid w:val="0091035B"/>
    <w:rsid w:val="0093382F"/>
    <w:rsid w:val="0093445A"/>
    <w:rsid w:val="00946871"/>
    <w:rsid w:val="00961C51"/>
    <w:rsid w:val="0096634B"/>
    <w:rsid w:val="00981539"/>
    <w:rsid w:val="009A1F6E"/>
    <w:rsid w:val="009A7C5E"/>
    <w:rsid w:val="009B0638"/>
    <w:rsid w:val="009C793C"/>
    <w:rsid w:val="009C7D17"/>
    <w:rsid w:val="009E1D57"/>
    <w:rsid w:val="009E34A3"/>
    <w:rsid w:val="009E484E"/>
    <w:rsid w:val="009E52D0"/>
    <w:rsid w:val="009F40FB"/>
    <w:rsid w:val="009F4B45"/>
    <w:rsid w:val="00A01299"/>
    <w:rsid w:val="00A22FCB"/>
    <w:rsid w:val="00A25B3B"/>
    <w:rsid w:val="00A33E4E"/>
    <w:rsid w:val="00A3497C"/>
    <w:rsid w:val="00A40127"/>
    <w:rsid w:val="00A472F1"/>
    <w:rsid w:val="00A50AE6"/>
    <w:rsid w:val="00A5237D"/>
    <w:rsid w:val="00A554A3"/>
    <w:rsid w:val="00A63BDA"/>
    <w:rsid w:val="00A66867"/>
    <w:rsid w:val="00A70051"/>
    <w:rsid w:val="00A758EA"/>
    <w:rsid w:val="00A91937"/>
    <w:rsid w:val="00A9434E"/>
    <w:rsid w:val="00A9507F"/>
    <w:rsid w:val="00A95C50"/>
    <w:rsid w:val="00AB79A6"/>
    <w:rsid w:val="00AC4850"/>
    <w:rsid w:val="00AE2026"/>
    <w:rsid w:val="00AE6F5A"/>
    <w:rsid w:val="00AF29B2"/>
    <w:rsid w:val="00AF3606"/>
    <w:rsid w:val="00B02B6F"/>
    <w:rsid w:val="00B078AB"/>
    <w:rsid w:val="00B16DB5"/>
    <w:rsid w:val="00B30A97"/>
    <w:rsid w:val="00B47B59"/>
    <w:rsid w:val="00B53F81"/>
    <w:rsid w:val="00B55100"/>
    <w:rsid w:val="00B56C2B"/>
    <w:rsid w:val="00B60601"/>
    <w:rsid w:val="00B6196E"/>
    <w:rsid w:val="00B63966"/>
    <w:rsid w:val="00B65BD3"/>
    <w:rsid w:val="00B70469"/>
    <w:rsid w:val="00B72DD8"/>
    <w:rsid w:val="00B72E09"/>
    <w:rsid w:val="00B7634B"/>
    <w:rsid w:val="00B80E1C"/>
    <w:rsid w:val="00B83FE4"/>
    <w:rsid w:val="00BC20A8"/>
    <w:rsid w:val="00BD45BF"/>
    <w:rsid w:val="00BD56FA"/>
    <w:rsid w:val="00BF0C69"/>
    <w:rsid w:val="00BF629B"/>
    <w:rsid w:val="00BF655C"/>
    <w:rsid w:val="00C04A23"/>
    <w:rsid w:val="00C04A43"/>
    <w:rsid w:val="00C075EF"/>
    <w:rsid w:val="00C11E83"/>
    <w:rsid w:val="00C2378A"/>
    <w:rsid w:val="00C360AF"/>
    <w:rsid w:val="00C378A1"/>
    <w:rsid w:val="00C621D6"/>
    <w:rsid w:val="00C75907"/>
    <w:rsid w:val="00C82D86"/>
    <w:rsid w:val="00C8465C"/>
    <w:rsid w:val="00C907C9"/>
    <w:rsid w:val="00C9217A"/>
    <w:rsid w:val="00C96A7E"/>
    <w:rsid w:val="00C97BAD"/>
    <w:rsid w:val="00CB06A1"/>
    <w:rsid w:val="00CB16F8"/>
    <w:rsid w:val="00CB4B8D"/>
    <w:rsid w:val="00CC0DDA"/>
    <w:rsid w:val="00CC343C"/>
    <w:rsid w:val="00CC7242"/>
    <w:rsid w:val="00CD0C31"/>
    <w:rsid w:val="00CD684F"/>
    <w:rsid w:val="00CF44B2"/>
    <w:rsid w:val="00D03AB5"/>
    <w:rsid w:val="00D06623"/>
    <w:rsid w:val="00D10426"/>
    <w:rsid w:val="00D14C6B"/>
    <w:rsid w:val="00D22833"/>
    <w:rsid w:val="00D23B5B"/>
    <w:rsid w:val="00D27CE9"/>
    <w:rsid w:val="00D537FD"/>
    <w:rsid w:val="00D5536F"/>
    <w:rsid w:val="00D56935"/>
    <w:rsid w:val="00D716BA"/>
    <w:rsid w:val="00D758C6"/>
    <w:rsid w:val="00D7598D"/>
    <w:rsid w:val="00D7612F"/>
    <w:rsid w:val="00D770CA"/>
    <w:rsid w:val="00D8320C"/>
    <w:rsid w:val="00D90C10"/>
    <w:rsid w:val="00D92E96"/>
    <w:rsid w:val="00D93F0A"/>
    <w:rsid w:val="00DA258C"/>
    <w:rsid w:val="00DA4345"/>
    <w:rsid w:val="00DC07B2"/>
    <w:rsid w:val="00DD2BA8"/>
    <w:rsid w:val="00DD2C94"/>
    <w:rsid w:val="00DE07FA"/>
    <w:rsid w:val="00DE20DB"/>
    <w:rsid w:val="00DF2DDE"/>
    <w:rsid w:val="00DF77C8"/>
    <w:rsid w:val="00E01667"/>
    <w:rsid w:val="00E16718"/>
    <w:rsid w:val="00E26781"/>
    <w:rsid w:val="00E36209"/>
    <w:rsid w:val="00E37AF9"/>
    <w:rsid w:val="00E420BB"/>
    <w:rsid w:val="00E50DF6"/>
    <w:rsid w:val="00E61867"/>
    <w:rsid w:val="00E6336D"/>
    <w:rsid w:val="00E6366C"/>
    <w:rsid w:val="00E668F1"/>
    <w:rsid w:val="00E965C5"/>
    <w:rsid w:val="00E96A3A"/>
    <w:rsid w:val="00E97402"/>
    <w:rsid w:val="00E97B99"/>
    <w:rsid w:val="00EB2E9D"/>
    <w:rsid w:val="00ED1E14"/>
    <w:rsid w:val="00ED22A9"/>
    <w:rsid w:val="00ED37A4"/>
    <w:rsid w:val="00EE2623"/>
    <w:rsid w:val="00EE51E9"/>
    <w:rsid w:val="00EE5947"/>
    <w:rsid w:val="00EE6FFC"/>
    <w:rsid w:val="00EF10AC"/>
    <w:rsid w:val="00EF2D16"/>
    <w:rsid w:val="00EF4701"/>
    <w:rsid w:val="00EF564E"/>
    <w:rsid w:val="00F01436"/>
    <w:rsid w:val="00F22198"/>
    <w:rsid w:val="00F22C8B"/>
    <w:rsid w:val="00F32878"/>
    <w:rsid w:val="00F33D49"/>
    <w:rsid w:val="00F3481E"/>
    <w:rsid w:val="00F44631"/>
    <w:rsid w:val="00F52A9D"/>
    <w:rsid w:val="00F577F6"/>
    <w:rsid w:val="00F64D22"/>
    <w:rsid w:val="00F65266"/>
    <w:rsid w:val="00F751E1"/>
    <w:rsid w:val="00F932B6"/>
    <w:rsid w:val="00FC0B7B"/>
    <w:rsid w:val="00FC3408"/>
    <w:rsid w:val="00FD347F"/>
    <w:rsid w:val="00FF0D62"/>
    <w:rsid w:val="00FF1646"/>
    <w:rsid w:val="00FF324B"/>
    <w:rsid w:val="00FF4561"/>
    <w:rsid w:val="00FF51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11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uiPriority="1"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CommentReference">
    <w:name w:val="annotation reference"/>
    <w:basedOn w:val="DefaultParagraphFont"/>
    <w:rsid w:val="002F51E9"/>
    <w:rPr>
      <w:sz w:val="18"/>
      <w:szCs w:val="18"/>
    </w:rPr>
  </w:style>
  <w:style w:type="paragraph" w:styleId="CommentText">
    <w:name w:val="annotation text"/>
    <w:basedOn w:val="Normal"/>
    <w:link w:val="CommentTextChar"/>
    <w:rsid w:val="002F51E9"/>
    <w:rPr>
      <w:sz w:val="24"/>
      <w:szCs w:val="24"/>
    </w:rPr>
  </w:style>
  <w:style w:type="character" w:customStyle="1" w:styleId="CommentTextChar">
    <w:name w:val="Comment Text Char"/>
    <w:basedOn w:val="DefaultParagraphFont"/>
    <w:link w:val="CommentText"/>
    <w:rsid w:val="002F51E9"/>
    <w:rPr>
      <w:sz w:val="24"/>
      <w:szCs w:val="24"/>
    </w:rPr>
  </w:style>
  <w:style w:type="paragraph" w:styleId="CommentSubject">
    <w:name w:val="annotation subject"/>
    <w:basedOn w:val="CommentText"/>
    <w:next w:val="CommentText"/>
    <w:link w:val="CommentSubjectChar"/>
    <w:rsid w:val="002F51E9"/>
    <w:rPr>
      <w:b/>
      <w:bCs/>
      <w:sz w:val="20"/>
      <w:szCs w:val="20"/>
    </w:rPr>
  </w:style>
  <w:style w:type="character" w:customStyle="1" w:styleId="CommentSubjectChar">
    <w:name w:val="Comment Subject Char"/>
    <w:basedOn w:val="CommentTextChar"/>
    <w:link w:val="CommentSubject"/>
    <w:rsid w:val="002F51E9"/>
    <w:rPr>
      <w:b/>
      <w:bCs/>
      <w:sz w:val="24"/>
      <w:szCs w:val="24"/>
    </w:rPr>
  </w:style>
  <w:style w:type="paragraph" w:styleId="NormalWeb">
    <w:name w:val="Normal (Web)"/>
    <w:basedOn w:val="Normal"/>
    <w:uiPriority w:val="99"/>
    <w:unhideWhenUsed/>
    <w:rsid w:val="00CC7242"/>
    <w:pPr>
      <w:spacing w:before="100" w:beforeAutospacing="1" w:after="100" w:afterAutospacing="1"/>
    </w:pPr>
    <w:rPr>
      <w:sz w:val="24"/>
      <w:szCs w:val="24"/>
      <w:lang w:val="en-IN" w:eastAsia="en-IN"/>
    </w:rPr>
  </w:style>
  <w:style w:type="paragraph" w:customStyle="1" w:styleId="Default">
    <w:name w:val="Default"/>
    <w:rsid w:val="00AF29B2"/>
    <w:pPr>
      <w:autoSpaceDE w:val="0"/>
      <w:autoSpaceDN w:val="0"/>
      <w:adjustRightInd w:val="0"/>
    </w:pPr>
    <w:rPr>
      <w:rFonts w:ascii="Calibri" w:hAnsi="Calibri" w:cs="Calibri"/>
      <w:color w:val="000000"/>
      <w:sz w:val="24"/>
      <w:szCs w:val="24"/>
      <w:lang w:val="en-IN"/>
    </w:rPr>
  </w:style>
  <w:style w:type="paragraph" w:styleId="ListParagraph">
    <w:name w:val="List Paragraph"/>
    <w:basedOn w:val="Normal"/>
    <w:uiPriority w:val="72"/>
    <w:qFormat/>
    <w:rsid w:val="00AF29B2"/>
    <w:pPr>
      <w:ind w:left="720"/>
      <w:contextualSpacing/>
    </w:pPr>
  </w:style>
  <w:style w:type="character" w:styleId="Strong">
    <w:name w:val="Strong"/>
    <w:basedOn w:val="DefaultParagraphFont"/>
    <w:uiPriority w:val="22"/>
    <w:qFormat/>
    <w:rsid w:val="00961C51"/>
    <w:rPr>
      <w:b/>
      <w:bCs/>
    </w:rPr>
  </w:style>
  <w:style w:type="paragraph" w:styleId="Caption">
    <w:name w:val="caption"/>
    <w:basedOn w:val="Normal"/>
    <w:next w:val="Normal"/>
    <w:unhideWhenUsed/>
    <w:qFormat/>
    <w:rsid w:val="00202EDB"/>
    <w:pPr>
      <w:spacing w:after="200"/>
    </w:pPr>
    <w:rPr>
      <w:i/>
      <w:iCs/>
      <w:color w:val="44546A" w:themeColor="text2"/>
      <w:sz w:val="18"/>
      <w:szCs w:val="18"/>
    </w:rPr>
  </w:style>
  <w:style w:type="paragraph" w:styleId="NoSpacing">
    <w:name w:val="No Spacing"/>
    <w:link w:val="NoSpacingChar"/>
    <w:uiPriority w:val="1"/>
    <w:qFormat/>
    <w:rsid w:val="00B02B6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02B6F"/>
    <w:rPr>
      <w:rFonts w:asciiTheme="minorHAnsi" w:eastAsiaTheme="minorEastAsia" w:hAnsiTheme="minorHAnsi" w:cstheme="minorBidi"/>
      <w:sz w:val="22"/>
      <w:szCs w:val="22"/>
    </w:rPr>
  </w:style>
  <w:style w:type="character" w:styleId="PlaceholderText">
    <w:name w:val="Placeholder Text"/>
    <w:basedOn w:val="DefaultParagraphFont"/>
    <w:semiHidden/>
    <w:rsid w:val="00AE6F5A"/>
    <w:rPr>
      <w:color w:val="808080"/>
    </w:rPr>
  </w:style>
  <w:style w:type="character" w:customStyle="1" w:styleId="gi">
    <w:name w:val="gi"/>
    <w:basedOn w:val="DefaultParagraphFont"/>
    <w:rsid w:val="0047272E"/>
  </w:style>
  <w:style w:type="table" w:styleId="TableGrid">
    <w:name w:val="Table Grid"/>
    <w:basedOn w:val="TableNormal"/>
    <w:rsid w:val="00EF2D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3">
    <w:name w:val="Grid Table 5 Dark Accent 3"/>
    <w:basedOn w:val="TableNormal"/>
    <w:uiPriority w:val="50"/>
    <w:rsid w:val="00EF2D1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le-text">
    <w:name w:val="title-text"/>
    <w:basedOn w:val="DefaultParagraphFont"/>
    <w:rsid w:val="00830A5E"/>
  </w:style>
  <w:style w:type="character" w:customStyle="1" w:styleId="text0">
    <w:name w:val="text"/>
    <w:basedOn w:val="DefaultParagraphFont"/>
    <w:rsid w:val="00830A5E"/>
  </w:style>
  <w:style w:type="character" w:customStyle="1" w:styleId="author-ref">
    <w:name w:val="author-ref"/>
    <w:basedOn w:val="DefaultParagraphFont"/>
    <w:rsid w:val="00830A5E"/>
  </w:style>
  <w:style w:type="table" w:customStyle="1" w:styleId="GridTable3">
    <w:name w:val="Grid Table 3"/>
    <w:basedOn w:val="TableNormal"/>
    <w:uiPriority w:val="39"/>
    <w:qFormat/>
    <w:rsid w:val="000742C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ListTable7Colorful">
    <w:name w:val="List Table 7 Colorful"/>
    <w:basedOn w:val="TableNormal"/>
    <w:uiPriority w:val="52"/>
    <w:rsid w:val="000742C6"/>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eNormal"/>
    <w:uiPriority w:val="19"/>
    <w:qFormat/>
    <w:rsid w:val="000742C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21"/>
    <w:qFormat/>
    <w:rsid w:val="000742C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31"/>
    <w:qFormat/>
    <w:rsid w:val="000742C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32"/>
    <w:qFormat/>
    <w:rsid w:val="000742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72"/>
    <w:rsid w:val="000742C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6">
    <w:name w:val="Grid Table 5 Dark Accent 6"/>
    <w:basedOn w:val="TableNormal"/>
    <w:uiPriority w:val="50"/>
    <w:rsid w:val="00533DB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1">
    <w:name w:val="Grid Table 5 Dark Accent 1"/>
    <w:basedOn w:val="TableNormal"/>
    <w:uiPriority w:val="50"/>
    <w:rsid w:val="00533DB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6">
    <w:name w:val="Grid Table 1 Light Accent 6"/>
    <w:basedOn w:val="TableNormal"/>
    <w:uiPriority w:val="46"/>
    <w:rsid w:val="00533DBF"/>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Accent2">
    <w:name w:val="Grid Table 5 Dark Accent 2"/>
    <w:basedOn w:val="TableNormal"/>
    <w:uiPriority w:val="50"/>
    <w:rsid w:val="00533DB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3">
    <w:name w:val="Grid Table 4 Accent 3"/>
    <w:basedOn w:val="TableNormal"/>
    <w:uiPriority w:val="49"/>
    <w:rsid w:val="00533DB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TableNormal"/>
    <w:uiPriority w:val="46"/>
    <w:rsid w:val="00533DBF"/>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uiPriority="1"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CommentReference">
    <w:name w:val="annotation reference"/>
    <w:basedOn w:val="DefaultParagraphFont"/>
    <w:rsid w:val="002F51E9"/>
    <w:rPr>
      <w:sz w:val="18"/>
      <w:szCs w:val="18"/>
    </w:rPr>
  </w:style>
  <w:style w:type="paragraph" w:styleId="CommentText">
    <w:name w:val="annotation text"/>
    <w:basedOn w:val="Normal"/>
    <w:link w:val="CommentTextChar"/>
    <w:rsid w:val="002F51E9"/>
    <w:rPr>
      <w:sz w:val="24"/>
      <w:szCs w:val="24"/>
    </w:rPr>
  </w:style>
  <w:style w:type="character" w:customStyle="1" w:styleId="CommentTextChar">
    <w:name w:val="Comment Text Char"/>
    <w:basedOn w:val="DefaultParagraphFont"/>
    <w:link w:val="CommentText"/>
    <w:rsid w:val="002F51E9"/>
    <w:rPr>
      <w:sz w:val="24"/>
      <w:szCs w:val="24"/>
    </w:rPr>
  </w:style>
  <w:style w:type="paragraph" w:styleId="CommentSubject">
    <w:name w:val="annotation subject"/>
    <w:basedOn w:val="CommentText"/>
    <w:next w:val="CommentText"/>
    <w:link w:val="CommentSubjectChar"/>
    <w:rsid w:val="002F51E9"/>
    <w:rPr>
      <w:b/>
      <w:bCs/>
      <w:sz w:val="20"/>
      <w:szCs w:val="20"/>
    </w:rPr>
  </w:style>
  <w:style w:type="character" w:customStyle="1" w:styleId="CommentSubjectChar">
    <w:name w:val="Comment Subject Char"/>
    <w:basedOn w:val="CommentTextChar"/>
    <w:link w:val="CommentSubject"/>
    <w:rsid w:val="002F51E9"/>
    <w:rPr>
      <w:b/>
      <w:bCs/>
      <w:sz w:val="24"/>
      <w:szCs w:val="24"/>
    </w:rPr>
  </w:style>
  <w:style w:type="paragraph" w:styleId="NormalWeb">
    <w:name w:val="Normal (Web)"/>
    <w:basedOn w:val="Normal"/>
    <w:uiPriority w:val="99"/>
    <w:unhideWhenUsed/>
    <w:rsid w:val="00CC7242"/>
    <w:pPr>
      <w:spacing w:before="100" w:beforeAutospacing="1" w:after="100" w:afterAutospacing="1"/>
    </w:pPr>
    <w:rPr>
      <w:sz w:val="24"/>
      <w:szCs w:val="24"/>
      <w:lang w:val="en-IN" w:eastAsia="en-IN"/>
    </w:rPr>
  </w:style>
  <w:style w:type="paragraph" w:customStyle="1" w:styleId="Default">
    <w:name w:val="Default"/>
    <w:rsid w:val="00AF29B2"/>
    <w:pPr>
      <w:autoSpaceDE w:val="0"/>
      <w:autoSpaceDN w:val="0"/>
      <w:adjustRightInd w:val="0"/>
    </w:pPr>
    <w:rPr>
      <w:rFonts w:ascii="Calibri" w:hAnsi="Calibri" w:cs="Calibri"/>
      <w:color w:val="000000"/>
      <w:sz w:val="24"/>
      <w:szCs w:val="24"/>
      <w:lang w:val="en-IN"/>
    </w:rPr>
  </w:style>
  <w:style w:type="paragraph" w:styleId="ListParagraph">
    <w:name w:val="List Paragraph"/>
    <w:basedOn w:val="Normal"/>
    <w:uiPriority w:val="72"/>
    <w:qFormat/>
    <w:rsid w:val="00AF29B2"/>
    <w:pPr>
      <w:ind w:left="720"/>
      <w:contextualSpacing/>
    </w:pPr>
  </w:style>
  <w:style w:type="character" w:styleId="Strong">
    <w:name w:val="Strong"/>
    <w:basedOn w:val="DefaultParagraphFont"/>
    <w:uiPriority w:val="22"/>
    <w:qFormat/>
    <w:rsid w:val="00961C51"/>
    <w:rPr>
      <w:b/>
      <w:bCs/>
    </w:rPr>
  </w:style>
  <w:style w:type="paragraph" w:styleId="Caption">
    <w:name w:val="caption"/>
    <w:basedOn w:val="Normal"/>
    <w:next w:val="Normal"/>
    <w:unhideWhenUsed/>
    <w:qFormat/>
    <w:rsid w:val="00202EDB"/>
    <w:pPr>
      <w:spacing w:after="200"/>
    </w:pPr>
    <w:rPr>
      <w:i/>
      <w:iCs/>
      <w:color w:val="44546A" w:themeColor="text2"/>
      <w:sz w:val="18"/>
      <w:szCs w:val="18"/>
    </w:rPr>
  </w:style>
  <w:style w:type="paragraph" w:styleId="NoSpacing">
    <w:name w:val="No Spacing"/>
    <w:link w:val="NoSpacingChar"/>
    <w:uiPriority w:val="1"/>
    <w:qFormat/>
    <w:rsid w:val="00B02B6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02B6F"/>
    <w:rPr>
      <w:rFonts w:asciiTheme="minorHAnsi" w:eastAsiaTheme="minorEastAsia" w:hAnsiTheme="minorHAnsi" w:cstheme="minorBidi"/>
      <w:sz w:val="22"/>
      <w:szCs w:val="22"/>
    </w:rPr>
  </w:style>
  <w:style w:type="character" w:styleId="PlaceholderText">
    <w:name w:val="Placeholder Text"/>
    <w:basedOn w:val="DefaultParagraphFont"/>
    <w:semiHidden/>
    <w:rsid w:val="00AE6F5A"/>
    <w:rPr>
      <w:color w:val="808080"/>
    </w:rPr>
  </w:style>
  <w:style w:type="character" w:customStyle="1" w:styleId="gi">
    <w:name w:val="gi"/>
    <w:basedOn w:val="DefaultParagraphFont"/>
    <w:rsid w:val="0047272E"/>
  </w:style>
  <w:style w:type="table" w:styleId="TableGrid">
    <w:name w:val="Table Grid"/>
    <w:basedOn w:val="TableNormal"/>
    <w:rsid w:val="00EF2D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3">
    <w:name w:val="Grid Table 5 Dark Accent 3"/>
    <w:basedOn w:val="TableNormal"/>
    <w:uiPriority w:val="50"/>
    <w:rsid w:val="00EF2D1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le-text">
    <w:name w:val="title-text"/>
    <w:basedOn w:val="DefaultParagraphFont"/>
    <w:rsid w:val="00830A5E"/>
  </w:style>
  <w:style w:type="character" w:customStyle="1" w:styleId="text0">
    <w:name w:val="text"/>
    <w:basedOn w:val="DefaultParagraphFont"/>
    <w:rsid w:val="00830A5E"/>
  </w:style>
  <w:style w:type="character" w:customStyle="1" w:styleId="author-ref">
    <w:name w:val="author-ref"/>
    <w:basedOn w:val="DefaultParagraphFont"/>
    <w:rsid w:val="00830A5E"/>
  </w:style>
  <w:style w:type="table" w:customStyle="1" w:styleId="GridTable3">
    <w:name w:val="Grid Table 3"/>
    <w:basedOn w:val="TableNormal"/>
    <w:uiPriority w:val="39"/>
    <w:qFormat/>
    <w:rsid w:val="000742C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ListTable7Colorful">
    <w:name w:val="List Table 7 Colorful"/>
    <w:basedOn w:val="TableNormal"/>
    <w:uiPriority w:val="52"/>
    <w:rsid w:val="000742C6"/>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eNormal"/>
    <w:uiPriority w:val="19"/>
    <w:qFormat/>
    <w:rsid w:val="000742C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21"/>
    <w:qFormat/>
    <w:rsid w:val="000742C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31"/>
    <w:qFormat/>
    <w:rsid w:val="000742C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32"/>
    <w:qFormat/>
    <w:rsid w:val="000742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72"/>
    <w:rsid w:val="000742C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6">
    <w:name w:val="Grid Table 5 Dark Accent 6"/>
    <w:basedOn w:val="TableNormal"/>
    <w:uiPriority w:val="50"/>
    <w:rsid w:val="00533DB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1">
    <w:name w:val="Grid Table 5 Dark Accent 1"/>
    <w:basedOn w:val="TableNormal"/>
    <w:uiPriority w:val="50"/>
    <w:rsid w:val="00533DB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6">
    <w:name w:val="Grid Table 1 Light Accent 6"/>
    <w:basedOn w:val="TableNormal"/>
    <w:uiPriority w:val="46"/>
    <w:rsid w:val="00533DBF"/>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Accent2">
    <w:name w:val="Grid Table 5 Dark Accent 2"/>
    <w:basedOn w:val="TableNormal"/>
    <w:uiPriority w:val="50"/>
    <w:rsid w:val="00533DB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3">
    <w:name w:val="Grid Table 4 Accent 3"/>
    <w:basedOn w:val="TableNormal"/>
    <w:uiPriority w:val="49"/>
    <w:rsid w:val="00533DB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TableNormal"/>
    <w:uiPriority w:val="46"/>
    <w:rsid w:val="00533DBF"/>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7654">
      <w:bodyDiv w:val="1"/>
      <w:marLeft w:val="0"/>
      <w:marRight w:val="0"/>
      <w:marTop w:val="0"/>
      <w:marBottom w:val="0"/>
      <w:divBdr>
        <w:top w:val="none" w:sz="0" w:space="0" w:color="auto"/>
        <w:left w:val="none" w:sz="0" w:space="0" w:color="auto"/>
        <w:bottom w:val="none" w:sz="0" w:space="0" w:color="auto"/>
        <w:right w:val="none" w:sz="0" w:space="0" w:color="auto"/>
      </w:divBdr>
    </w:div>
    <w:div w:id="38556042">
      <w:bodyDiv w:val="1"/>
      <w:marLeft w:val="0"/>
      <w:marRight w:val="0"/>
      <w:marTop w:val="0"/>
      <w:marBottom w:val="0"/>
      <w:divBdr>
        <w:top w:val="none" w:sz="0" w:space="0" w:color="auto"/>
        <w:left w:val="none" w:sz="0" w:space="0" w:color="auto"/>
        <w:bottom w:val="none" w:sz="0" w:space="0" w:color="auto"/>
        <w:right w:val="none" w:sz="0" w:space="0" w:color="auto"/>
      </w:divBdr>
    </w:div>
    <w:div w:id="93018538">
      <w:bodyDiv w:val="1"/>
      <w:marLeft w:val="0"/>
      <w:marRight w:val="0"/>
      <w:marTop w:val="0"/>
      <w:marBottom w:val="0"/>
      <w:divBdr>
        <w:top w:val="none" w:sz="0" w:space="0" w:color="auto"/>
        <w:left w:val="none" w:sz="0" w:space="0" w:color="auto"/>
        <w:bottom w:val="none" w:sz="0" w:space="0" w:color="auto"/>
        <w:right w:val="none" w:sz="0" w:space="0" w:color="auto"/>
      </w:divBdr>
      <w:divsChild>
        <w:div w:id="1380862178">
          <w:marLeft w:val="446"/>
          <w:marRight w:val="0"/>
          <w:marTop w:val="115"/>
          <w:marBottom w:val="120"/>
          <w:divBdr>
            <w:top w:val="none" w:sz="0" w:space="0" w:color="auto"/>
            <w:left w:val="none" w:sz="0" w:space="0" w:color="auto"/>
            <w:bottom w:val="none" w:sz="0" w:space="0" w:color="auto"/>
            <w:right w:val="none" w:sz="0" w:space="0" w:color="auto"/>
          </w:divBdr>
        </w:div>
        <w:div w:id="1730614198">
          <w:marLeft w:val="446"/>
          <w:marRight w:val="0"/>
          <w:marTop w:val="115"/>
          <w:marBottom w:val="120"/>
          <w:divBdr>
            <w:top w:val="none" w:sz="0" w:space="0" w:color="auto"/>
            <w:left w:val="none" w:sz="0" w:space="0" w:color="auto"/>
            <w:bottom w:val="none" w:sz="0" w:space="0" w:color="auto"/>
            <w:right w:val="none" w:sz="0" w:space="0" w:color="auto"/>
          </w:divBdr>
        </w:div>
        <w:div w:id="438836700">
          <w:marLeft w:val="446"/>
          <w:marRight w:val="0"/>
          <w:marTop w:val="115"/>
          <w:marBottom w:val="120"/>
          <w:divBdr>
            <w:top w:val="none" w:sz="0" w:space="0" w:color="auto"/>
            <w:left w:val="none" w:sz="0" w:space="0" w:color="auto"/>
            <w:bottom w:val="none" w:sz="0" w:space="0" w:color="auto"/>
            <w:right w:val="none" w:sz="0" w:space="0" w:color="auto"/>
          </w:divBdr>
        </w:div>
      </w:divsChild>
    </w:div>
    <w:div w:id="230039870">
      <w:bodyDiv w:val="1"/>
      <w:marLeft w:val="0"/>
      <w:marRight w:val="0"/>
      <w:marTop w:val="0"/>
      <w:marBottom w:val="0"/>
      <w:divBdr>
        <w:top w:val="none" w:sz="0" w:space="0" w:color="auto"/>
        <w:left w:val="none" w:sz="0" w:space="0" w:color="auto"/>
        <w:bottom w:val="none" w:sz="0" w:space="0" w:color="auto"/>
        <w:right w:val="none" w:sz="0" w:space="0" w:color="auto"/>
      </w:divBdr>
      <w:divsChild>
        <w:div w:id="678044198">
          <w:marLeft w:val="446"/>
          <w:marRight w:val="0"/>
          <w:marTop w:val="115"/>
          <w:marBottom w:val="120"/>
          <w:divBdr>
            <w:top w:val="none" w:sz="0" w:space="0" w:color="auto"/>
            <w:left w:val="none" w:sz="0" w:space="0" w:color="auto"/>
            <w:bottom w:val="none" w:sz="0" w:space="0" w:color="auto"/>
            <w:right w:val="none" w:sz="0" w:space="0" w:color="auto"/>
          </w:divBdr>
        </w:div>
      </w:divsChild>
    </w:div>
    <w:div w:id="263194167">
      <w:bodyDiv w:val="1"/>
      <w:marLeft w:val="0"/>
      <w:marRight w:val="0"/>
      <w:marTop w:val="0"/>
      <w:marBottom w:val="0"/>
      <w:divBdr>
        <w:top w:val="none" w:sz="0" w:space="0" w:color="auto"/>
        <w:left w:val="none" w:sz="0" w:space="0" w:color="auto"/>
        <w:bottom w:val="none" w:sz="0" w:space="0" w:color="auto"/>
        <w:right w:val="none" w:sz="0" w:space="0" w:color="auto"/>
      </w:divBdr>
    </w:div>
    <w:div w:id="26407237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13626597">
      <w:bodyDiv w:val="1"/>
      <w:marLeft w:val="0"/>
      <w:marRight w:val="0"/>
      <w:marTop w:val="0"/>
      <w:marBottom w:val="0"/>
      <w:divBdr>
        <w:top w:val="none" w:sz="0" w:space="0" w:color="auto"/>
        <w:left w:val="none" w:sz="0" w:space="0" w:color="auto"/>
        <w:bottom w:val="none" w:sz="0" w:space="0" w:color="auto"/>
        <w:right w:val="none" w:sz="0" w:space="0" w:color="auto"/>
      </w:divBdr>
    </w:div>
    <w:div w:id="748162050">
      <w:bodyDiv w:val="1"/>
      <w:marLeft w:val="0"/>
      <w:marRight w:val="0"/>
      <w:marTop w:val="0"/>
      <w:marBottom w:val="0"/>
      <w:divBdr>
        <w:top w:val="none" w:sz="0" w:space="0" w:color="auto"/>
        <w:left w:val="none" w:sz="0" w:space="0" w:color="auto"/>
        <w:bottom w:val="none" w:sz="0" w:space="0" w:color="auto"/>
        <w:right w:val="none" w:sz="0" w:space="0" w:color="auto"/>
      </w:divBdr>
    </w:div>
    <w:div w:id="816654365">
      <w:bodyDiv w:val="1"/>
      <w:marLeft w:val="0"/>
      <w:marRight w:val="0"/>
      <w:marTop w:val="0"/>
      <w:marBottom w:val="0"/>
      <w:divBdr>
        <w:top w:val="none" w:sz="0" w:space="0" w:color="auto"/>
        <w:left w:val="none" w:sz="0" w:space="0" w:color="auto"/>
        <w:bottom w:val="none" w:sz="0" w:space="0" w:color="auto"/>
        <w:right w:val="none" w:sz="0" w:space="0" w:color="auto"/>
      </w:divBdr>
    </w:div>
    <w:div w:id="863714006">
      <w:bodyDiv w:val="1"/>
      <w:marLeft w:val="0"/>
      <w:marRight w:val="0"/>
      <w:marTop w:val="0"/>
      <w:marBottom w:val="0"/>
      <w:divBdr>
        <w:top w:val="none" w:sz="0" w:space="0" w:color="auto"/>
        <w:left w:val="none" w:sz="0" w:space="0" w:color="auto"/>
        <w:bottom w:val="none" w:sz="0" w:space="0" w:color="auto"/>
        <w:right w:val="none" w:sz="0" w:space="0" w:color="auto"/>
      </w:divBdr>
      <w:divsChild>
        <w:div w:id="1244023297">
          <w:marLeft w:val="446"/>
          <w:marRight w:val="0"/>
          <w:marTop w:val="115"/>
          <w:marBottom w:val="120"/>
          <w:divBdr>
            <w:top w:val="none" w:sz="0" w:space="0" w:color="auto"/>
            <w:left w:val="none" w:sz="0" w:space="0" w:color="auto"/>
            <w:bottom w:val="none" w:sz="0" w:space="0" w:color="auto"/>
            <w:right w:val="none" w:sz="0" w:space="0" w:color="auto"/>
          </w:divBdr>
        </w:div>
      </w:divsChild>
    </w:div>
    <w:div w:id="1042822316">
      <w:bodyDiv w:val="1"/>
      <w:marLeft w:val="0"/>
      <w:marRight w:val="0"/>
      <w:marTop w:val="0"/>
      <w:marBottom w:val="0"/>
      <w:divBdr>
        <w:top w:val="none" w:sz="0" w:space="0" w:color="auto"/>
        <w:left w:val="none" w:sz="0" w:space="0" w:color="auto"/>
        <w:bottom w:val="none" w:sz="0" w:space="0" w:color="auto"/>
        <w:right w:val="none" w:sz="0" w:space="0" w:color="auto"/>
      </w:divBdr>
    </w:div>
    <w:div w:id="1048842290">
      <w:bodyDiv w:val="1"/>
      <w:marLeft w:val="0"/>
      <w:marRight w:val="0"/>
      <w:marTop w:val="0"/>
      <w:marBottom w:val="0"/>
      <w:divBdr>
        <w:top w:val="none" w:sz="0" w:space="0" w:color="auto"/>
        <w:left w:val="none" w:sz="0" w:space="0" w:color="auto"/>
        <w:bottom w:val="none" w:sz="0" w:space="0" w:color="auto"/>
        <w:right w:val="none" w:sz="0" w:space="0" w:color="auto"/>
      </w:divBdr>
    </w:div>
    <w:div w:id="1054423674">
      <w:bodyDiv w:val="1"/>
      <w:marLeft w:val="0"/>
      <w:marRight w:val="0"/>
      <w:marTop w:val="0"/>
      <w:marBottom w:val="0"/>
      <w:divBdr>
        <w:top w:val="none" w:sz="0" w:space="0" w:color="auto"/>
        <w:left w:val="none" w:sz="0" w:space="0" w:color="auto"/>
        <w:bottom w:val="none" w:sz="0" w:space="0" w:color="auto"/>
        <w:right w:val="none" w:sz="0" w:space="0" w:color="auto"/>
      </w:divBdr>
    </w:div>
    <w:div w:id="1059592863">
      <w:bodyDiv w:val="1"/>
      <w:marLeft w:val="0"/>
      <w:marRight w:val="0"/>
      <w:marTop w:val="0"/>
      <w:marBottom w:val="0"/>
      <w:divBdr>
        <w:top w:val="none" w:sz="0" w:space="0" w:color="auto"/>
        <w:left w:val="none" w:sz="0" w:space="0" w:color="auto"/>
        <w:bottom w:val="none" w:sz="0" w:space="0" w:color="auto"/>
        <w:right w:val="none" w:sz="0" w:space="0" w:color="auto"/>
      </w:divBdr>
      <w:divsChild>
        <w:div w:id="279607855">
          <w:marLeft w:val="446"/>
          <w:marRight w:val="0"/>
          <w:marTop w:val="115"/>
          <w:marBottom w:val="120"/>
          <w:divBdr>
            <w:top w:val="none" w:sz="0" w:space="0" w:color="auto"/>
            <w:left w:val="none" w:sz="0" w:space="0" w:color="auto"/>
            <w:bottom w:val="none" w:sz="0" w:space="0" w:color="auto"/>
            <w:right w:val="none" w:sz="0" w:space="0" w:color="auto"/>
          </w:divBdr>
        </w:div>
        <w:div w:id="936513">
          <w:marLeft w:val="446"/>
          <w:marRight w:val="0"/>
          <w:marTop w:val="115"/>
          <w:marBottom w:val="120"/>
          <w:divBdr>
            <w:top w:val="none" w:sz="0" w:space="0" w:color="auto"/>
            <w:left w:val="none" w:sz="0" w:space="0" w:color="auto"/>
            <w:bottom w:val="none" w:sz="0" w:space="0" w:color="auto"/>
            <w:right w:val="none" w:sz="0" w:space="0" w:color="auto"/>
          </w:divBdr>
        </w:div>
        <w:div w:id="2107072290">
          <w:marLeft w:val="446"/>
          <w:marRight w:val="0"/>
          <w:marTop w:val="115"/>
          <w:marBottom w:val="120"/>
          <w:divBdr>
            <w:top w:val="none" w:sz="0" w:space="0" w:color="auto"/>
            <w:left w:val="none" w:sz="0" w:space="0" w:color="auto"/>
            <w:bottom w:val="none" w:sz="0" w:space="0" w:color="auto"/>
            <w:right w:val="none" w:sz="0" w:space="0" w:color="auto"/>
          </w:divBdr>
        </w:div>
      </w:divsChild>
    </w:div>
    <w:div w:id="1115561820">
      <w:bodyDiv w:val="1"/>
      <w:marLeft w:val="0"/>
      <w:marRight w:val="0"/>
      <w:marTop w:val="0"/>
      <w:marBottom w:val="0"/>
      <w:divBdr>
        <w:top w:val="none" w:sz="0" w:space="0" w:color="auto"/>
        <w:left w:val="none" w:sz="0" w:space="0" w:color="auto"/>
        <w:bottom w:val="none" w:sz="0" w:space="0" w:color="auto"/>
        <w:right w:val="none" w:sz="0" w:space="0" w:color="auto"/>
      </w:divBdr>
    </w:div>
    <w:div w:id="1401751199">
      <w:bodyDiv w:val="1"/>
      <w:marLeft w:val="0"/>
      <w:marRight w:val="0"/>
      <w:marTop w:val="0"/>
      <w:marBottom w:val="0"/>
      <w:divBdr>
        <w:top w:val="none" w:sz="0" w:space="0" w:color="auto"/>
        <w:left w:val="none" w:sz="0" w:space="0" w:color="auto"/>
        <w:bottom w:val="none" w:sz="0" w:space="0" w:color="auto"/>
        <w:right w:val="none" w:sz="0" w:space="0" w:color="auto"/>
      </w:divBdr>
    </w:div>
    <w:div w:id="1437485512">
      <w:bodyDiv w:val="1"/>
      <w:marLeft w:val="0"/>
      <w:marRight w:val="0"/>
      <w:marTop w:val="0"/>
      <w:marBottom w:val="0"/>
      <w:divBdr>
        <w:top w:val="none" w:sz="0" w:space="0" w:color="auto"/>
        <w:left w:val="none" w:sz="0" w:space="0" w:color="auto"/>
        <w:bottom w:val="none" w:sz="0" w:space="0" w:color="auto"/>
        <w:right w:val="none" w:sz="0" w:space="0" w:color="auto"/>
      </w:divBdr>
    </w:div>
    <w:div w:id="1499468648">
      <w:bodyDiv w:val="1"/>
      <w:marLeft w:val="0"/>
      <w:marRight w:val="0"/>
      <w:marTop w:val="0"/>
      <w:marBottom w:val="0"/>
      <w:divBdr>
        <w:top w:val="none" w:sz="0" w:space="0" w:color="auto"/>
        <w:left w:val="none" w:sz="0" w:space="0" w:color="auto"/>
        <w:bottom w:val="none" w:sz="0" w:space="0" w:color="auto"/>
        <w:right w:val="none" w:sz="0" w:space="0" w:color="auto"/>
      </w:divBdr>
    </w:div>
    <w:div w:id="1523546792">
      <w:bodyDiv w:val="1"/>
      <w:marLeft w:val="0"/>
      <w:marRight w:val="0"/>
      <w:marTop w:val="0"/>
      <w:marBottom w:val="0"/>
      <w:divBdr>
        <w:top w:val="none" w:sz="0" w:space="0" w:color="auto"/>
        <w:left w:val="none" w:sz="0" w:space="0" w:color="auto"/>
        <w:bottom w:val="none" w:sz="0" w:space="0" w:color="auto"/>
        <w:right w:val="none" w:sz="0" w:space="0" w:color="auto"/>
      </w:divBdr>
    </w:div>
    <w:div w:id="1558395298">
      <w:bodyDiv w:val="1"/>
      <w:marLeft w:val="0"/>
      <w:marRight w:val="0"/>
      <w:marTop w:val="0"/>
      <w:marBottom w:val="0"/>
      <w:divBdr>
        <w:top w:val="none" w:sz="0" w:space="0" w:color="auto"/>
        <w:left w:val="none" w:sz="0" w:space="0" w:color="auto"/>
        <w:bottom w:val="none" w:sz="0" w:space="0" w:color="auto"/>
        <w:right w:val="none" w:sz="0" w:space="0" w:color="auto"/>
      </w:divBdr>
    </w:div>
    <w:div w:id="1566138362">
      <w:bodyDiv w:val="1"/>
      <w:marLeft w:val="0"/>
      <w:marRight w:val="0"/>
      <w:marTop w:val="0"/>
      <w:marBottom w:val="0"/>
      <w:divBdr>
        <w:top w:val="none" w:sz="0" w:space="0" w:color="auto"/>
        <w:left w:val="none" w:sz="0" w:space="0" w:color="auto"/>
        <w:bottom w:val="none" w:sz="0" w:space="0" w:color="auto"/>
        <w:right w:val="none" w:sz="0" w:space="0" w:color="auto"/>
      </w:divBdr>
      <w:divsChild>
        <w:div w:id="1807776439">
          <w:marLeft w:val="446"/>
          <w:marRight w:val="0"/>
          <w:marTop w:val="115"/>
          <w:marBottom w:val="120"/>
          <w:divBdr>
            <w:top w:val="none" w:sz="0" w:space="0" w:color="auto"/>
            <w:left w:val="none" w:sz="0" w:space="0" w:color="auto"/>
            <w:bottom w:val="none" w:sz="0" w:space="0" w:color="auto"/>
            <w:right w:val="none" w:sz="0" w:space="0" w:color="auto"/>
          </w:divBdr>
        </w:div>
      </w:divsChild>
    </w:div>
    <w:div w:id="1574044627">
      <w:bodyDiv w:val="1"/>
      <w:marLeft w:val="0"/>
      <w:marRight w:val="0"/>
      <w:marTop w:val="0"/>
      <w:marBottom w:val="0"/>
      <w:divBdr>
        <w:top w:val="none" w:sz="0" w:space="0" w:color="auto"/>
        <w:left w:val="none" w:sz="0" w:space="0" w:color="auto"/>
        <w:bottom w:val="none" w:sz="0" w:space="0" w:color="auto"/>
        <w:right w:val="none" w:sz="0" w:space="0" w:color="auto"/>
      </w:divBdr>
    </w:div>
    <w:div w:id="1585845392">
      <w:bodyDiv w:val="1"/>
      <w:marLeft w:val="0"/>
      <w:marRight w:val="0"/>
      <w:marTop w:val="0"/>
      <w:marBottom w:val="0"/>
      <w:divBdr>
        <w:top w:val="none" w:sz="0" w:space="0" w:color="auto"/>
        <w:left w:val="none" w:sz="0" w:space="0" w:color="auto"/>
        <w:bottom w:val="none" w:sz="0" w:space="0" w:color="auto"/>
        <w:right w:val="none" w:sz="0" w:space="0" w:color="auto"/>
      </w:divBdr>
    </w:div>
    <w:div w:id="164770719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53835547">
      <w:bodyDiv w:val="1"/>
      <w:marLeft w:val="0"/>
      <w:marRight w:val="0"/>
      <w:marTop w:val="0"/>
      <w:marBottom w:val="0"/>
      <w:divBdr>
        <w:top w:val="none" w:sz="0" w:space="0" w:color="auto"/>
        <w:left w:val="none" w:sz="0" w:space="0" w:color="auto"/>
        <w:bottom w:val="none" w:sz="0" w:space="0" w:color="auto"/>
        <w:right w:val="none" w:sz="0" w:space="0" w:color="auto"/>
      </w:divBdr>
    </w:div>
    <w:div w:id="204028192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analyticsvidhya.com/blog/2016/12/introduction-to-feature-selection-methods-with-an-example-or-how-to-select-the-right-variables/"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codalab.lri.fr/competitions/5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K%20Goel\AppData\Local\Microsoft\Office\UnsavedFiles\Book1((Unsaved-307517891541662747)).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5044124002429988E-2"/>
          <c:y val="0.16243312248665126"/>
          <c:w val="0.9604590494328088"/>
          <c:h val="0.78172448270679962"/>
        </c:manualLayout>
      </c:layout>
      <c:barChart>
        <c:barDir val="col"/>
        <c:grouping val="stacked"/>
        <c:varyColors val="0"/>
        <c:ser>
          <c:idx val="0"/>
          <c:order val="0"/>
          <c:tx>
            <c:strRef>
              <c:f>Sheet1!$B$1</c:f>
              <c:strCache>
                <c:ptCount val="1"/>
                <c:pt idx="0">
                  <c:v>Accuracy</c:v>
                </c:pt>
              </c:strCache>
            </c:strRef>
          </c:tx>
          <c:spPr>
            <a:solidFill>
              <a:schemeClr val="accent6">
                <a:alpha val="70000"/>
              </a:schemeClr>
            </a:solidFill>
            <a:ln>
              <a:noFill/>
            </a:ln>
            <a:effectLst/>
          </c:spPr>
          <c:invertIfNegative val="0"/>
          <c:dLbls>
            <c:txPr>
              <a:bodyPr/>
              <a:lstStyle/>
              <a:p>
                <a:pPr>
                  <a:defRPr sz="1200"/>
                </a:pPr>
                <a:endParaRPr lang="en-US"/>
              </a:p>
            </c:txPr>
            <c:dLblPos val="ctr"/>
            <c:showLegendKey val="0"/>
            <c:showVal val="1"/>
            <c:showCatName val="0"/>
            <c:showSerName val="0"/>
            <c:showPercent val="0"/>
            <c:showBubbleSize val="0"/>
            <c:showLeaderLines val="0"/>
          </c:dLbls>
          <c:cat>
            <c:strRef>
              <c:f>Sheet1!$A$2:$A$6</c:f>
              <c:strCache>
                <c:ptCount val="5"/>
                <c:pt idx="0">
                  <c:v>SVM</c:v>
                </c:pt>
                <c:pt idx="1">
                  <c:v>Gaussian Naïve</c:v>
                </c:pt>
                <c:pt idx="2">
                  <c:v>Logistic Regression</c:v>
                </c:pt>
                <c:pt idx="3">
                  <c:v>Perceptron</c:v>
                </c:pt>
                <c:pt idx="4">
                  <c:v>Decision Tree</c:v>
                </c:pt>
              </c:strCache>
            </c:strRef>
          </c:cat>
          <c:val>
            <c:numRef>
              <c:f>Sheet1!$B$2:$B$6</c:f>
              <c:numCache>
                <c:formatCode>General</c:formatCode>
                <c:ptCount val="5"/>
                <c:pt idx="0">
                  <c:v>75</c:v>
                </c:pt>
                <c:pt idx="1">
                  <c:v>61</c:v>
                </c:pt>
                <c:pt idx="2">
                  <c:v>76</c:v>
                </c:pt>
                <c:pt idx="3">
                  <c:v>73</c:v>
                </c:pt>
                <c:pt idx="4">
                  <c:v>53</c:v>
                </c:pt>
              </c:numCache>
            </c:numRef>
          </c:val>
          <c:extLst xmlns:c16r2="http://schemas.microsoft.com/office/drawing/2015/06/chart">
            <c:ext xmlns:c16="http://schemas.microsoft.com/office/drawing/2014/chart" uri="{C3380CC4-5D6E-409C-BE32-E72D297353CC}">
              <c16:uniqueId val="{00000000-DFD0-48D2-A288-C8B357581CD3}"/>
            </c:ext>
          </c:extLst>
        </c:ser>
        <c:dLbls>
          <c:dLblPos val="ctr"/>
          <c:showLegendKey val="0"/>
          <c:showVal val="1"/>
          <c:showCatName val="0"/>
          <c:showSerName val="0"/>
          <c:showPercent val="0"/>
          <c:showBubbleSize val="0"/>
        </c:dLbls>
        <c:gapWidth val="50"/>
        <c:overlap val="100"/>
        <c:axId val="309724288"/>
        <c:axId val="309750784"/>
      </c:barChart>
      <c:catAx>
        <c:axId val="30972428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09750784"/>
        <c:crosses val="autoZero"/>
        <c:auto val="1"/>
        <c:lblAlgn val="ctr"/>
        <c:lblOffset val="100"/>
        <c:noMultiLvlLbl val="0"/>
      </c:catAx>
      <c:valAx>
        <c:axId val="309750784"/>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0972428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CFF37-74BD-4445-91A6-8E83C212C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1548</TotalTime>
  <Pages>4</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13030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hp</cp:lastModifiedBy>
  <cp:revision>2</cp:revision>
  <cp:lastPrinted>2019-06-19T04:09:00Z</cp:lastPrinted>
  <dcterms:created xsi:type="dcterms:W3CDTF">2019-07-15T09:33:00Z</dcterms:created>
  <dcterms:modified xsi:type="dcterms:W3CDTF">2019-07-18T09:46:00Z</dcterms:modified>
</cp:coreProperties>
</file>